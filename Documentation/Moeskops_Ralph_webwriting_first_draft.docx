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5D73C66B" w14:textId="77777777" w:rsidR="00343C01" w:rsidRPr="001B4194" w:rsidRDefault="00343C01"/>
        <w:p w14:paraId="3D8FE5B1" w14:textId="77777777" w:rsidR="00D62DBF" w:rsidRPr="001B4194" w:rsidRDefault="00D62DBF">
          <w:pPr>
            <w:spacing w:after="160" w:line="259" w:lineRule="auto"/>
          </w:pPr>
        </w:p>
        <w:p w14:paraId="546B8394" w14:textId="77777777" w:rsidR="00D62DBF" w:rsidRPr="001B4194" w:rsidRDefault="00D62DBF">
          <w:pPr>
            <w:spacing w:after="160" w:line="259" w:lineRule="auto"/>
          </w:pPr>
        </w:p>
        <w:p w14:paraId="3BA39B29" w14:textId="77777777" w:rsidR="00D62DBF" w:rsidRPr="001B4194" w:rsidRDefault="00D62DBF">
          <w:pPr>
            <w:spacing w:after="160" w:line="259" w:lineRule="auto"/>
          </w:pPr>
        </w:p>
        <w:p w14:paraId="0E8437EF" w14:textId="77777777" w:rsidR="00D62DBF" w:rsidRPr="001B4194" w:rsidRDefault="00D62DBF">
          <w:pPr>
            <w:spacing w:after="160" w:line="259" w:lineRule="auto"/>
          </w:pPr>
        </w:p>
        <w:p w14:paraId="01627C9B" w14:textId="77777777" w:rsidR="00D62DBF" w:rsidRPr="001B4194" w:rsidRDefault="00D62DBF">
          <w:pPr>
            <w:spacing w:after="160" w:line="259" w:lineRule="auto"/>
          </w:pPr>
        </w:p>
        <w:p w14:paraId="3A53034D" w14:textId="77777777" w:rsidR="00D62DBF" w:rsidRPr="001B4194" w:rsidRDefault="00D62DBF">
          <w:pPr>
            <w:spacing w:after="160" w:line="259" w:lineRule="auto"/>
          </w:pPr>
        </w:p>
        <w:p w14:paraId="1DB27545" w14:textId="77777777" w:rsidR="00D62DBF" w:rsidRPr="001B4194" w:rsidRDefault="000D2627">
          <w:pPr>
            <w:spacing w:after="160" w:line="259" w:lineRule="auto"/>
          </w:pPr>
        </w:p>
      </w:sdtContent>
    </w:sdt>
    <w:p w14:paraId="6249A444" w14:textId="003B7A15" w:rsidR="005F2133" w:rsidRPr="001B4194" w:rsidRDefault="005F2133" w:rsidP="005F2133">
      <w:pPr>
        <w:spacing w:after="160" w:line="259" w:lineRule="auto"/>
        <w:jc w:val="both"/>
        <w:rPr>
          <w:rFonts w:ascii="Arial" w:hAnsi="Arial" w:cs="Arial"/>
          <w:b/>
          <w:sz w:val="44"/>
          <w:szCs w:val="44"/>
        </w:rPr>
      </w:pPr>
      <w:r w:rsidRPr="001B4194">
        <w:rPr>
          <w:rFonts w:ascii="Arial" w:hAnsi="Arial" w:cs="Arial"/>
          <w:b/>
          <w:sz w:val="44"/>
          <w:szCs w:val="44"/>
        </w:rPr>
        <w:t>PXL-</w:t>
      </w:r>
      <w:sdt>
        <w:sdtPr>
          <w:rPr>
            <w:rFonts w:ascii="Arial" w:hAnsi="Arial" w:cs="Arial"/>
            <w:b/>
            <w:color w:val="auto"/>
            <w:sz w:val="44"/>
            <w:szCs w:val="44"/>
          </w:rPr>
          <w:id w:val="-808237253"/>
          <w:placeholder>
            <w:docPart w:val="2A406BE75FBB4B56B14220756D6CD0A8"/>
          </w:placeholder>
        </w:sdtPr>
        <w:sdtEndPr/>
        <w:sdtContent>
          <w:r w:rsidR="00796829" w:rsidRPr="001B4194">
            <w:rPr>
              <w:rFonts w:ascii="Arial" w:hAnsi="Arial" w:cs="Arial"/>
              <w:b/>
              <w:color w:val="auto"/>
              <w:sz w:val="44"/>
              <w:szCs w:val="44"/>
            </w:rPr>
            <w:t>Digital</w:t>
          </w:r>
        </w:sdtContent>
      </w:sdt>
    </w:p>
    <w:p w14:paraId="3E2FBA7E" w14:textId="0AAB95E3" w:rsidR="005F2133" w:rsidRPr="001B4194" w:rsidRDefault="005F2133" w:rsidP="005F2133">
      <w:pPr>
        <w:spacing w:after="160" w:line="259" w:lineRule="auto"/>
        <w:rPr>
          <w:rFonts w:ascii="Arial" w:hAnsi="Arial" w:cs="Arial"/>
          <w:color w:val="auto"/>
          <w:sz w:val="30"/>
          <w:szCs w:val="30"/>
        </w:rPr>
      </w:pPr>
      <w:r w:rsidRPr="001B4194">
        <w:rPr>
          <w:rFonts w:ascii="Arial" w:hAnsi="Arial" w:cs="Arial"/>
          <w:sz w:val="30"/>
          <w:szCs w:val="30"/>
        </w:rPr>
        <w:t xml:space="preserve">Bachelor in de </w:t>
      </w:r>
      <w:sdt>
        <w:sdtPr>
          <w:rPr>
            <w:rFonts w:ascii="Arial" w:hAnsi="Arial" w:cs="Arial"/>
            <w:sz w:val="30"/>
            <w:szCs w:val="30"/>
          </w:rPr>
          <w:id w:val="1683785957"/>
          <w:placeholder>
            <w:docPart w:val="B501E6181EA34A3FBD63A9B42311F78F"/>
          </w:placeholder>
        </w:sdtPr>
        <w:sdtEndPr>
          <w:rPr>
            <w:color w:val="auto"/>
          </w:rPr>
        </w:sdtEndPr>
        <w:sdtContent>
          <w:r w:rsidR="006F2555" w:rsidRPr="001B4194">
            <w:rPr>
              <w:rFonts w:ascii="Arial" w:hAnsi="Arial" w:cs="Arial"/>
              <w:sz w:val="30"/>
              <w:szCs w:val="30"/>
            </w:rPr>
            <w:t xml:space="preserve">elektronica - </w:t>
          </w:r>
          <w:r w:rsidR="000E16D4" w:rsidRPr="001B4194">
            <w:rPr>
              <w:rFonts w:ascii="Arial" w:hAnsi="Arial" w:cs="Arial"/>
              <w:sz w:val="30"/>
              <w:szCs w:val="30"/>
            </w:rPr>
            <w:t>ICT</w:t>
          </w:r>
        </w:sdtContent>
      </w:sdt>
    </w:p>
    <w:p w14:paraId="48123BEE" w14:textId="77777777" w:rsidR="005F2133" w:rsidRPr="001B4194" w:rsidRDefault="005F2133" w:rsidP="005F2133">
      <w:pPr>
        <w:spacing w:after="160" w:line="259" w:lineRule="auto"/>
      </w:pPr>
    </w:p>
    <w:p w14:paraId="7E91F039" w14:textId="5FEA4516" w:rsidR="005F2133" w:rsidRPr="001B4194" w:rsidRDefault="003E3BB6" w:rsidP="005F2133">
      <w:pPr>
        <w:spacing w:after="160" w:line="259" w:lineRule="auto"/>
        <w:rPr>
          <w:rFonts w:ascii="Arial" w:hAnsi="Arial" w:cs="Arial"/>
          <w:b/>
          <w:color w:val="auto"/>
          <w:sz w:val="64"/>
          <w:szCs w:val="64"/>
        </w:rPr>
      </w:pPr>
      <w:r w:rsidRPr="001B4194">
        <w:rPr>
          <w:rFonts w:ascii="Arial" w:hAnsi="Arial" w:cs="Arial"/>
          <w:b/>
          <w:color w:val="auto"/>
          <w:sz w:val="64"/>
          <w:szCs w:val="64"/>
        </w:rPr>
        <w:t>Writing</w:t>
      </w:r>
      <w:r w:rsidR="005F2133" w:rsidRPr="001B4194">
        <w:rPr>
          <w:rFonts w:ascii="Arial" w:hAnsi="Arial" w:cs="Arial"/>
          <w:b/>
          <w:color w:val="auto"/>
          <w:sz w:val="64"/>
          <w:szCs w:val="64"/>
        </w:rPr>
        <w:t>:</w:t>
      </w:r>
      <w:r w:rsidR="005F2133" w:rsidRPr="001B4194">
        <w:rPr>
          <w:rFonts w:ascii="Arial" w:hAnsi="Arial" w:cs="Arial"/>
          <w:b/>
          <w:color w:val="auto"/>
          <w:sz w:val="50"/>
          <w:szCs w:val="50"/>
        </w:rPr>
        <w:t xml:space="preserve"> </w:t>
      </w:r>
      <w:sdt>
        <w:sdtPr>
          <w:rPr>
            <w:rFonts w:ascii="Arial" w:hAnsi="Arial" w:cs="Arial"/>
            <w:b/>
            <w:color w:val="auto"/>
            <w:sz w:val="50"/>
            <w:szCs w:val="50"/>
          </w:rPr>
          <w:id w:val="944497902"/>
          <w:placeholder>
            <w:docPart w:val="24BECD59DFA94D71847EB2844380B02F"/>
          </w:placeholder>
        </w:sdtPr>
        <w:sdtEndPr>
          <w:rPr>
            <w:sz w:val="64"/>
            <w:szCs w:val="64"/>
          </w:rPr>
        </w:sdtEndPr>
        <w:sdtContent>
          <w:r w:rsidR="006F2555" w:rsidRPr="001B4194">
            <w:rPr>
              <w:rFonts w:ascii="Arial" w:hAnsi="Arial" w:cs="Arial"/>
              <w:b/>
              <w:color w:val="auto"/>
              <w:sz w:val="64"/>
              <w:szCs w:val="64"/>
            </w:rPr>
            <w:t>Nixie bargraph thermometer</w:t>
          </w:r>
        </w:sdtContent>
      </w:sdt>
    </w:p>
    <w:p w14:paraId="3FB9C7F2" w14:textId="03B25A64" w:rsidR="005F2133" w:rsidRPr="001B4194" w:rsidRDefault="005F2133" w:rsidP="005F2133">
      <w:pPr>
        <w:spacing w:after="160" w:line="259" w:lineRule="auto"/>
        <w:rPr>
          <w:rFonts w:ascii="Arial" w:hAnsi="Arial" w:cs="Arial"/>
          <w:sz w:val="30"/>
          <w:szCs w:val="30"/>
        </w:rPr>
      </w:pPr>
      <w:r w:rsidRPr="001B4194">
        <w:rPr>
          <w:rFonts w:ascii="Arial" w:hAnsi="Arial" w:cs="Arial"/>
          <w:sz w:val="30"/>
          <w:szCs w:val="30"/>
        </w:rPr>
        <w:t xml:space="preserve">Vak: </w:t>
      </w:r>
      <w:sdt>
        <w:sdtPr>
          <w:rPr>
            <w:rFonts w:ascii="Arial" w:hAnsi="Arial" w:cs="Arial"/>
            <w:sz w:val="30"/>
            <w:szCs w:val="30"/>
          </w:rPr>
          <w:id w:val="-1122770375"/>
          <w:placeholder>
            <w:docPart w:val="D2CF27EDBD3F4E1A8D0558EC0166493D"/>
          </w:placeholder>
        </w:sdtPr>
        <w:sdtEndPr/>
        <w:sdtContent>
          <w:r w:rsidR="006F2555" w:rsidRPr="001B4194">
            <w:rPr>
              <w:rFonts w:ascii="Arial" w:hAnsi="Arial" w:cs="Arial"/>
              <w:sz w:val="30"/>
              <w:szCs w:val="30"/>
            </w:rPr>
            <w:t>Project ontwerpen</w:t>
          </w:r>
        </w:sdtContent>
      </w:sdt>
    </w:p>
    <w:p w14:paraId="553877E3" w14:textId="23DA044F" w:rsidR="005F2133" w:rsidRPr="001B4194" w:rsidRDefault="005F2133" w:rsidP="005F2133">
      <w:pPr>
        <w:spacing w:after="160" w:line="259" w:lineRule="auto"/>
        <w:rPr>
          <w:rFonts w:ascii="Arial" w:hAnsi="Arial" w:cs="Arial"/>
          <w:sz w:val="30"/>
          <w:szCs w:val="30"/>
          <w:lang w:val="en-US"/>
        </w:rPr>
      </w:pPr>
      <w:r w:rsidRPr="001B4194">
        <w:rPr>
          <w:rFonts w:ascii="Arial" w:hAnsi="Arial" w:cs="Arial"/>
          <w:sz w:val="30"/>
          <w:szCs w:val="30"/>
          <w:lang w:val="en-US"/>
        </w:rPr>
        <w:t xml:space="preserve">Docent: </w:t>
      </w:r>
      <w:sdt>
        <w:sdtPr>
          <w:rPr>
            <w:rFonts w:ascii="Arial" w:hAnsi="Arial" w:cs="Arial"/>
            <w:sz w:val="30"/>
            <w:szCs w:val="30"/>
          </w:rPr>
          <w:id w:val="-1775703915"/>
          <w:placeholder>
            <w:docPart w:val="E6A670ADAACD4BB08213C506649BF2CE"/>
          </w:placeholder>
        </w:sdtPr>
        <w:sdtEndPr/>
        <w:sdtContent>
          <w:r w:rsidR="006F2555" w:rsidRPr="001B4194">
            <w:rPr>
              <w:rFonts w:ascii="Arial" w:hAnsi="Arial" w:cs="Arial"/>
              <w:sz w:val="30"/>
              <w:szCs w:val="30"/>
              <w:lang w:val="en-US"/>
            </w:rPr>
            <w:t>Caers Eric</w:t>
          </w:r>
        </w:sdtContent>
      </w:sdt>
    </w:p>
    <w:p w14:paraId="725C2BA9" w14:textId="77777777" w:rsidR="005F2133" w:rsidRPr="001B4194" w:rsidRDefault="005F2133" w:rsidP="005F2133">
      <w:pPr>
        <w:spacing w:after="160" w:line="259" w:lineRule="auto"/>
        <w:rPr>
          <w:lang w:val="en-GB"/>
        </w:rPr>
      </w:pPr>
    </w:p>
    <w:p w14:paraId="5503D752" w14:textId="77777777" w:rsidR="005F2133" w:rsidRPr="001B4194" w:rsidRDefault="005F2133" w:rsidP="005F2133">
      <w:pPr>
        <w:spacing w:after="160" w:line="259" w:lineRule="auto"/>
        <w:rPr>
          <w:lang w:val="en-US"/>
        </w:rPr>
      </w:pPr>
    </w:p>
    <w:p w14:paraId="0F685868" w14:textId="77777777" w:rsidR="005F2133" w:rsidRPr="001B4194" w:rsidRDefault="005F2133" w:rsidP="005F2133">
      <w:pPr>
        <w:spacing w:after="160" w:line="259" w:lineRule="auto"/>
        <w:rPr>
          <w:lang w:val="en-US"/>
        </w:rPr>
      </w:pPr>
    </w:p>
    <w:p w14:paraId="31144BAC" w14:textId="77777777" w:rsidR="005F2133" w:rsidRPr="001B4194" w:rsidRDefault="005F2133" w:rsidP="005F2133">
      <w:pPr>
        <w:spacing w:after="160" w:line="259" w:lineRule="auto"/>
        <w:rPr>
          <w:lang w:val="en-US"/>
        </w:rPr>
      </w:pPr>
    </w:p>
    <w:p w14:paraId="72A7E0AB" w14:textId="77777777" w:rsidR="005F2133" w:rsidRPr="001B4194" w:rsidRDefault="005F2133" w:rsidP="005F2133">
      <w:pPr>
        <w:spacing w:after="160" w:line="259" w:lineRule="auto"/>
        <w:rPr>
          <w:lang w:val="en-US"/>
        </w:rPr>
      </w:pPr>
    </w:p>
    <w:p w14:paraId="2D63027F" w14:textId="77777777" w:rsidR="005F2133" w:rsidRPr="001B4194" w:rsidRDefault="005F2133" w:rsidP="005F2133">
      <w:pPr>
        <w:spacing w:after="160" w:line="259" w:lineRule="auto"/>
        <w:rPr>
          <w:lang w:val="en-US"/>
        </w:rPr>
      </w:pPr>
    </w:p>
    <w:p w14:paraId="4A639E13" w14:textId="77777777" w:rsidR="005F2133" w:rsidRPr="001B4194" w:rsidRDefault="005F2133" w:rsidP="005F2133">
      <w:pPr>
        <w:spacing w:after="160" w:line="259" w:lineRule="auto"/>
        <w:jc w:val="right"/>
        <w:rPr>
          <w:lang w:val="en-US"/>
        </w:rPr>
      </w:pPr>
      <w:r w:rsidRPr="001B4194">
        <w:rPr>
          <w:lang w:val="en-US"/>
        </w:rPr>
        <w:t xml:space="preserve"> </w:t>
      </w:r>
    </w:p>
    <w:p w14:paraId="6AB413DE" w14:textId="244CD878" w:rsidR="005F2133" w:rsidRPr="001B4194" w:rsidRDefault="000D2627" w:rsidP="005F2133">
      <w:pPr>
        <w:spacing w:after="160" w:line="259" w:lineRule="auto"/>
        <w:jc w:val="right"/>
        <w:rPr>
          <w:rFonts w:ascii="Arial" w:hAnsi="Arial" w:cs="Arial"/>
          <w:color w:val="auto"/>
          <w:sz w:val="32"/>
          <w:szCs w:val="32"/>
          <w:lang w:val="en-US"/>
        </w:rPr>
      </w:pPr>
      <w:sdt>
        <w:sdtPr>
          <w:rPr>
            <w:rFonts w:ascii="Arial" w:hAnsi="Arial" w:cs="Arial"/>
            <w:color w:val="auto"/>
            <w:sz w:val="32"/>
            <w:szCs w:val="32"/>
          </w:rPr>
          <w:id w:val="449904696"/>
          <w:placeholder>
            <w:docPart w:val="0B26EFB35EF646F5A52B73E06533E35E"/>
          </w:placeholder>
        </w:sdtPr>
        <w:sdtEndPr/>
        <w:sdtContent>
          <w:r w:rsidR="006F2555" w:rsidRPr="001B4194">
            <w:rPr>
              <w:rFonts w:ascii="Arial" w:hAnsi="Arial" w:cs="Arial"/>
              <w:color w:val="auto"/>
              <w:sz w:val="32"/>
              <w:szCs w:val="32"/>
              <w:lang w:val="en-US"/>
            </w:rPr>
            <w:t>Moeskops Ralph</w:t>
          </w:r>
        </w:sdtContent>
      </w:sdt>
      <w:r w:rsidR="00E718AD" w:rsidRPr="001B4194">
        <w:rPr>
          <w:rFonts w:ascii="Arial" w:hAnsi="Arial" w:cs="Arial"/>
          <w:sz w:val="32"/>
          <w:szCs w:val="32"/>
          <w:lang w:val="en-US"/>
        </w:rPr>
        <w:t xml:space="preserve"> </w:t>
      </w:r>
    </w:p>
    <w:p w14:paraId="196B2B1B" w14:textId="77777777" w:rsidR="005F2133" w:rsidRPr="001B4194" w:rsidRDefault="005F2133" w:rsidP="005F2133">
      <w:pPr>
        <w:spacing w:after="160" w:line="259" w:lineRule="auto"/>
        <w:jc w:val="right"/>
        <w:rPr>
          <w:rFonts w:ascii="Arial" w:hAnsi="Arial" w:cs="Arial"/>
          <w:color w:val="auto"/>
          <w:sz w:val="32"/>
          <w:szCs w:val="32"/>
          <w:lang w:val="en-US"/>
        </w:rPr>
      </w:pPr>
      <w:r w:rsidRPr="001B4194">
        <w:rPr>
          <w:rFonts w:ascii="Arial" w:hAnsi="Arial" w:cs="Arial"/>
          <w:color w:val="auto"/>
          <w:sz w:val="32"/>
          <w:szCs w:val="32"/>
          <w:lang w:val="en-US"/>
        </w:rPr>
        <w:br w:type="page"/>
      </w:r>
    </w:p>
    <w:bookmarkStart w:id="0" w:name="_Toc448134362" w:displacedByCustomXml="next"/>
    <w:sdt>
      <w:sdtPr>
        <w:rPr>
          <w:rFonts w:ascii="Calibri Light" w:eastAsiaTheme="minorEastAsia" w:hAnsi="Calibri Light" w:cstheme="minorBidi"/>
          <w:b w:val="0"/>
          <w:color w:val="000000" w:themeColor="text1"/>
          <w:sz w:val="22"/>
          <w:szCs w:val="22"/>
          <w:lang w:val="nl-NL"/>
        </w:rPr>
        <w:id w:val="-506140437"/>
        <w:docPartObj>
          <w:docPartGallery w:val="Table of Contents"/>
          <w:docPartUnique/>
        </w:docPartObj>
      </w:sdtPr>
      <w:sdtEndPr>
        <w:rPr>
          <w:bCs/>
        </w:rPr>
      </w:sdtEndPr>
      <w:sdtContent>
        <w:p w14:paraId="3F615D29" w14:textId="77777777" w:rsidR="00C605B2" w:rsidRPr="001B4194" w:rsidRDefault="003E3BB6" w:rsidP="005F2133">
          <w:pPr>
            <w:pStyle w:val="Kop1Romeins"/>
          </w:pPr>
          <w:r w:rsidRPr="001B4194">
            <w:t>Content</w:t>
          </w:r>
          <w:bookmarkEnd w:id="0"/>
        </w:p>
        <w:p w14:paraId="153FCA22" w14:textId="77777777" w:rsidR="003E3BB6" w:rsidRPr="001B4194" w:rsidRDefault="00C605B2">
          <w:pPr>
            <w:pStyle w:val="Inhopg1"/>
            <w:rPr>
              <w:rFonts w:asciiTheme="minorHAnsi" w:hAnsiTheme="minorHAnsi"/>
              <w:b w:val="0"/>
              <w:color w:val="auto"/>
              <w:lang w:eastAsia="nl-BE"/>
            </w:rPr>
          </w:pPr>
          <w:r w:rsidRPr="001B4194">
            <w:fldChar w:fldCharType="begin"/>
          </w:r>
          <w:r w:rsidRPr="001B4194">
            <w:instrText xml:space="preserve"> TOC \o "1-3" \h \z \u </w:instrText>
          </w:r>
          <w:r w:rsidRPr="001B4194">
            <w:fldChar w:fldCharType="separate"/>
          </w:r>
          <w:hyperlink w:anchor="_Toc448134362" w:history="1">
            <w:r w:rsidR="003E3BB6" w:rsidRPr="001B4194">
              <w:rPr>
                <w:rStyle w:val="Hyperlink"/>
                <w:u w:val="none"/>
              </w:rPr>
              <w:t>I.</w:t>
            </w:r>
            <w:r w:rsidR="003E3BB6" w:rsidRPr="001B4194">
              <w:rPr>
                <w:rFonts w:asciiTheme="minorHAnsi" w:hAnsiTheme="minorHAnsi"/>
                <w:b w:val="0"/>
                <w:color w:val="auto"/>
                <w:lang w:eastAsia="nl-BE"/>
              </w:rPr>
              <w:tab/>
            </w:r>
            <w:r w:rsidR="003E3BB6" w:rsidRPr="001B4194">
              <w:rPr>
                <w:rStyle w:val="Hyperlink"/>
                <w:u w:val="none"/>
              </w:rPr>
              <w:t>Content</w:t>
            </w:r>
            <w:r w:rsidR="003E3BB6" w:rsidRPr="001B4194">
              <w:rPr>
                <w:webHidden/>
              </w:rPr>
              <w:tab/>
            </w:r>
            <w:r w:rsidR="003E3BB6" w:rsidRPr="001B4194">
              <w:rPr>
                <w:webHidden/>
              </w:rPr>
              <w:fldChar w:fldCharType="begin"/>
            </w:r>
            <w:r w:rsidR="003E3BB6" w:rsidRPr="001B4194">
              <w:rPr>
                <w:webHidden/>
              </w:rPr>
              <w:instrText xml:space="preserve"> PAGEREF _Toc448134362 \h </w:instrText>
            </w:r>
            <w:r w:rsidR="003E3BB6" w:rsidRPr="001B4194">
              <w:rPr>
                <w:webHidden/>
              </w:rPr>
            </w:r>
            <w:r w:rsidR="003E3BB6" w:rsidRPr="001B4194">
              <w:rPr>
                <w:webHidden/>
              </w:rPr>
              <w:fldChar w:fldCharType="separate"/>
            </w:r>
            <w:r w:rsidR="003E3BB6" w:rsidRPr="001B4194">
              <w:rPr>
                <w:webHidden/>
              </w:rPr>
              <w:t>1</w:t>
            </w:r>
            <w:r w:rsidR="003E3BB6" w:rsidRPr="001B4194">
              <w:rPr>
                <w:webHidden/>
              </w:rPr>
              <w:fldChar w:fldCharType="end"/>
            </w:r>
          </w:hyperlink>
        </w:p>
        <w:p w14:paraId="4B3A44D4" w14:textId="77777777" w:rsidR="003E3BB6" w:rsidRPr="001B4194" w:rsidRDefault="000D2627">
          <w:pPr>
            <w:pStyle w:val="Inhopg1"/>
            <w:rPr>
              <w:rFonts w:asciiTheme="minorHAnsi" w:hAnsiTheme="minorHAnsi"/>
              <w:b w:val="0"/>
              <w:color w:val="auto"/>
              <w:lang w:eastAsia="nl-BE"/>
            </w:rPr>
          </w:pPr>
          <w:hyperlink w:anchor="_Toc448134363" w:history="1">
            <w:r w:rsidR="003E3BB6" w:rsidRPr="001B4194">
              <w:rPr>
                <w:rStyle w:val="Hyperlink"/>
                <w:u w:val="none"/>
              </w:rPr>
              <w:t>II.</w:t>
            </w:r>
            <w:r w:rsidR="003E3BB6" w:rsidRPr="001B4194">
              <w:rPr>
                <w:rFonts w:asciiTheme="minorHAnsi" w:hAnsiTheme="minorHAnsi"/>
                <w:b w:val="0"/>
                <w:color w:val="auto"/>
                <w:lang w:eastAsia="nl-BE"/>
              </w:rPr>
              <w:tab/>
            </w:r>
            <w:r w:rsidR="003E3BB6" w:rsidRPr="001B4194">
              <w:rPr>
                <w:rStyle w:val="Hyperlink"/>
                <w:u w:val="none"/>
              </w:rPr>
              <w:t>Product Description</w:t>
            </w:r>
            <w:r w:rsidR="003E3BB6" w:rsidRPr="001B4194">
              <w:rPr>
                <w:webHidden/>
              </w:rPr>
              <w:tab/>
            </w:r>
            <w:r w:rsidR="003E3BB6" w:rsidRPr="001B4194">
              <w:rPr>
                <w:webHidden/>
              </w:rPr>
              <w:fldChar w:fldCharType="begin"/>
            </w:r>
            <w:r w:rsidR="003E3BB6" w:rsidRPr="001B4194">
              <w:rPr>
                <w:webHidden/>
              </w:rPr>
              <w:instrText xml:space="preserve"> PAGEREF _Toc448134363 \h </w:instrText>
            </w:r>
            <w:r w:rsidR="003E3BB6" w:rsidRPr="001B4194">
              <w:rPr>
                <w:webHidden/>
              </w:rPr>
            </w:r>
            <w:r w:rsidR="003E3BB6" w:rsidRPr="001B4194">
              <w:rPr>
                <w:webHidden/>
              </w:rPr>
              <w:fldChar w:fldCharType="separate"/>
            </w:r>
            <w:r w:rsidR="003E3BB6" w:rsidRPr="001B4194">
              <w:rPr>
                <w:webHidden/>
              </w:rPr>
              <w:t>2</w:t>
            </w:r>
            <w:r w:rsidR="003E3BB6" w:rsidRPr="001B4194">
              <w:rPr>
                <w:webHidden/>
              </w:rPr>
              <w:fldChar w:fldCharType="end"/>
            </w:r>
          </w:hyperlink>
        </w:p>
        <w:p w14:paraId="156F67FD" w14:textId="77777777" w:rsidR="003E3BB6" w:rsidRPr="001B4194" w:rsidRDefault="000D2627">
          <w:pPr>
            <w:pStyle w:val="Inhopg1"/>
            <w:rPr>
              <w:rFonts w:asciiTheme="minorHAnsi" w:hAnsiTheme="minorHAnsi"/>
              <w:b w:val="0"/>
              <w:color w:val="auto"/>
              <w:lang w:eastAsia="nl-BE"/>
            </w:rPr>
          </w:pPr>
          <w:hyperlink w:anchor="_Toc448134364" w:history="1">
            <w:r w:rsidR="003E3BB6" w:rsidRPr="001B4194">
              <w:rPr>
                <w:rStyle w:val="Hyperlink"/>
                <w:u w:val="none"/>
              </w:rPr>
              <w:t>III.</w:t>
            </w:r>
            <w:r w:rsidR="003E3BB6" w:rsidRPr="001B4194">
              <w:rPr>
                <w:rFonts w:asciiTheme="minorHAnsi" w:hAnsiTheme="minorHAnsi"/>
                <w:b w:val="0"/>
                <w:color w:val="auto"/>
                <w:lang w:eastAsia="nl-BE"/>
              </w:rPr>
              <w:tab/>
            </w:r>
            <w:r w:rsidR="003E3BB6" w:rsidRPr="001B4194">
              <w:rPr>
                <w:rStyle w:val="Hyperlink"/>
                <w:u w:val="none"/>
              </w:rPr>
              <w:t>How to Build</w:t>
            </w:r>
            <w:r w:rsidR="003E3BB6" w:rsidRPr="001B4194">
              <w:rPr>
                <w:webHidden/>
              </w:rPr>
              <w:tab/>
            </w:r>
            <w:r w:rsidR="003E3BB6" w:rsidRPr="001B4194">
              <w:rPr>
                <w:webHidden/>
              </w:rPr>
              <w:fldChar w:fldCharType="begin"/>
            </w:r>
            <w:r w:rsidR="003E3BB6" w:rsidRPr="001B4194">
              <w:rPr>
                <w:webHidden/>
              </w:rPr>
              <w:instrText xml:space="preserve"> PAGEREF _Toc448134364 \h </w:instrText>
            </w:r>
            <w:r w:rsidR="003E3BB6" w:rsidRPr="001B4194">
              <w:rPr>
                <w:webHidden/>
              </w:rPr>
            </w:r>
            <w:r w:rsidR="003E3BB6" w:rsidRPr="001B4194">
              <w:rPr>
                <w:webHidden/>
              </w:rPr>
              <w:fldChar w:fldCharType="separate"/>
            </w:r>
            <w:r w:rsidR="003E3BB6" w:rsidRPr="001B4194">
              <w:rPr>
                <w:webHidden/>
              </w:rPr>
              <w:t>3</w:t>
            </w:r>
            <w:r w:rsidR="003E3BB6" w:rsidRPr="001B4194">
              <w:rPr>
                <w:webHidden/>
              </w:rPr>
              <w:fldChar w:fldCharType="end"/>
            </w:r>
          </w:hyperlink>
        </w:p>
        <w:p w14:paraId="6DF508C2" w14:textId="77777777" w:rsidR="00C605B2" w:rsidRPr="001B4194" w:rsidRDefault="00C605B2">
          <w:r w:rsidRPr="001B4194">
            <w:rPr>
              <w:b/>
              <w:bCs/>
              <w:lang w:val="nl-NL"/>
            </w:rPr>
            <w:fldChar w:fldCharType="end"/>
          </w:r>
        </w:p>
      </w:sdtContent>
    </w:sdt>
    <w:p w14:paraId="6C5DEEFD" w14:textId="77777777" w:rsidR="00C605B2" w:rsidRPr="001B4194" w:rsidRDefault="00C605B2">
      <w:pPr>
        <w:spacing w:after="160" w:line="259" w:lineRule="auto"/>
        <w:rPr>
          <w:rFonts w:asciiTheme="majorHAnsi" w:eastAsiaTheme="majorEastAsia" w:hAnsiTheme="majorHAnsi" w:cstheme="majorBidi"/>
          <w:color w:val="009900"/>
          <w:spacing w:val="-10"/>
          <w:sz w:val="72"/>
          <w:szCs w:val="72"/>
        </w:rPr>
      </w:pPr>
      <w:r w:rsidRPr="001B4194">
        <w:rPr>
          <w:sz w:val="72"/>
          <w:szCs w:val="72"/>
        </w:rPr>
        <w:br w:type="page"/>
      </w:r>
    </w:p>
    <w:p w14:paraId="6AA64B21" w14:textId="77777777" w:rsidR="00C605B2" w:rsidRPr="001B4194" w:rsidRDefault="003E3BB6" w:rsidP="004B309C">
      <w:pPr>
        <w:pStyle w:val="Kop1Romeins"/>
      </w:pPr>
      <w:bookmarkStart w:id="1" w:name="_Toc448134363"/>
      <w:r w:rsidRPr="001B4194">
        <w:lastRenderedPageBreak/>
        <w:t>Product Description</w:t>
      </w:r>
      <w:bookmarkEnd w:id="1"/>
    </w:p>
    <w:p w14:paraId="16CDA992" w14:textId="426AA5EE" w:rsidR="00E76AFC" w:rsidRPr="001B4194" w:rsidRDefault="00A50732" w:rsidP="008C047A">
      <w:pPr>
        <w:rPr>
          <w:i/>
          <w:color w:val="FF0000"/>
          <w:lang w:val="en-US"/>
        </w:rPr>
      </w:pPr>
      <w:r w:rsidRPr="001B4194">
        <w:rPr>
          <w:rFonts w:eastAsia="Times New Roman"/>
          <w:lang w:val="en" w:eastAsia="nl-BE"/>
        </w:rPr>
        <w:t xml:space="preserve">The product will become a thermometer. </w:t>
      </w:r>
      <w:r w:rsidR="0072658F" w:rsidRPr="001B4194">
        <w:rPr>
          <w:rFonts w:eastAsia="Times New Roman"/>
          <w:lang w:val="en" w:eastAsia="nl-BE"/>
        </w:rPr>
        <w:t>You can read t</w:t>
      </w:r>
      <w:r w:rsidRPr="001B4194">
        <w:rPr>
          <w:rFonts w:eastAsia="Times New Roman"/>
          <w:lang w:val="en" w:eastAsia="nl-BE"/>
        </w:rPr>
        <w:t xml:space="preserve">he temperature on a nixie tube. Depending on the temperature, it will heat up and give off an orange glow. </w:t>
      </w:r>
      <w:r w:rsidR="00071FCC" w:rsidRPr="001B4194">
        <w:rPr>
          <w:lang w:val="en-US"/>
        </w:rPr>
        <w:t xml:space="preserve">A temperature sensor will collect data and transmit it to the Arduino. </w:t>
      </w:r>
      <w:r w:rsidRPr="001B4194">
        <w:rPr>
          <w:rFonts w:eastAsia="Times New Roman"/>
          <w:lang w:val="en" w:eastAsia="nl-BE"/>
        </w:rPr>
        <w:t xml:space="preserve">This data is viewed </w:t>
      </w:r>
      <w:r w:rsidR="0072658F" w:rsidRPr="001B4194">
        <w:rPr>
          <w:rFonts w:eastAsia="Times New Roman"/>
          <w:lang w:val="en" w:eastAsia="nl-BE"/>
        </w:rPr>
        <w:t xml:space="preserve">and analyzed </w:t>
      </w:r>
      <w:r w:rsidRPr="001B4194">
        <w:rPr>
          <w:rFonts w:eastAsia="Times New Roman"/>
          <w:lang w:val="en" w:eastAsia="nl-BE"/>
        </w:rPr>
        <w:t>by the Arduino Nano</w:t>
      </w:r>
      <w:r w:rsidR="0027019D" w:rsidRPr="001B4194">
        <w:rPr>
          <w:rFonts w:eastAsia="Times New Roman"/>
          <w:lang w:val="en" w:eastAsia="nl-BE"/>
        </w:rPr>
        <w:t xml:space="preserve">. </w:t>
      </w:r>
      <w:r w:rsidR="0072658F" w:rsidRPr="001B4194">
        <w:rPr>
          <w:rFonts w:eastAsia="Times New Roman"/>
          <w:lang w:val="en" w:eastAsia="nl-BE"/>
        </w:rPr>
        <w:t>Next</w:t>
      </w:r>
      <w:r w:rsidR="0027019D" w:rsidRPr="001B4194">
        <w:rPr>
          <w:rFonts w:eastAsia="Times New Roman"/>
          <w:lang w:val="en" w:eastAsia="nl-BE"/>
        </w:rPr>
        <w:t xml:space="preserve"> the Arduino will </w:t>
      </w:r>
      <w:r w:rsidR="00A95025" w:rsidRPr="001B4194">
        <w:rPr>
          <w:rFonts w:eastAsia="Times New Roman"/>
          <w:lang w:val="en" w:eastAsia="nl-BE"/>
        </w:rPr>
        <w:t>calculate</w:t>
      </w:r>
      <w:r w:rsidRPr="001B4194">
        <w:rPr>
          <w:rFonts w:eastAsia="Times New Roman"/>
          <w:lang w:val="en" w:eastAsia="nl-BE"/>
        </w:rPr>
        <w:t xml:space="preserve"> w</w:t>
      </w:r>
      <w:r w:rsidR="0072658F" w:rsidRPr="001B4194">
        <w:rPr>
          <w:rFonts w:eastAsia="Times New Roman"/>
          <w:lang w:val="en" w:eastAsia="nl-BE"/>
        </w:rPr>
        <w:t>hat</w:t>
      </w:r>
      <w:r w:rsidRPr="001B4194">
        <w:rPr>
          <w:rFonts w:eastAsia="Times New Roman"/>
          <w:lang w:val="en" w:eastAsia="nl-BE"/>
        </w:rPr>
        <w:t xml:space="preserve"> voltage must be applied to the nixie tube. </w:t>
      </w:r>
      <w:r w:rsidR="0072658F" w:rsidRPr="001B4194">
        <w:rPr>
          <w:rFonts w:eastAsia="Times New Roman"/>
          <w:color w:val="auto"/>
          <w:lang w:val="en-US" w:eastAsia="nl-BE"/>
        </w:rPr>
        <w:t>As</w:t>
      </w:r>
      <w:r w:rsidR="0027019D" w:rsidRPr="001B4194">
        <w:rPr>
          <w:rFonts w:eastAsia="Times New Roman"/>
          <w:color w:val="auto"/>
          <w:lang w:val="en-US" w:eastAsia="nl-BE"/>
        </w:rPr>
        <w:t xml:space="preserve"> the voltage increase</w:t>
      </w:r>
      <w:r w:rsidR="0072658F" w:rsidRPr="001B4194">
        <w:rPr>
          <w:rFonts w:eastAsia="Times New Roman"/>
          <w:color w:val="auto"/>
          <w:lang w:val="en-US" w:eastAsia="nl-BE"/>
        </w:rPr>
        <w:t>s</w:t>
      </w:r>
      <w:r w:rsidR="0027019D" w:rsidRPr="001B4194">
        <w:rPr>
          <w:rFonts w:eastAsia="Times New Roman"/>
          <w:color w:val="auto"/>
          <w:lang w:val="en-US" w:eastAsia="nl-BE"/>
        </w:rPr>
        <w:t>,</w:t>
      </w:r>
      <w:r w:rsidRPr="001B4194">
        <w:rPr>
          <w:rFonts w:eastAsia="Times New Roman"/>
          <w:lang w:val="en-US" w:eastAsia="nl-BE"/>
        </w:rPr>
        <w:t xml:space="preserve"> the orange glow will rise.</w:t>
      </w:r>
      <w:r w:rsidR="00806851" w:rsidRPr="001B4194">
        <w:rPr>
          <w:rFonts w:eastAsia="Times New Roman"/>
          <w:lang w:val="en-US" w:eastAsia="nl-BE"/>
        </w:rPr>
        <w:t xml:space="preserve"> </w:t>
      </w:r>
    </w:p>
    <w:p w14:paraId="110D7B22" w14:textId="6619DAF7" w:rsidR="008C047A" w:rsidRPr="001B4194" w:rsidRDefault="00A50732" w:rsidP="00A50732">
      <w:pPr>
        <w:rPr>
          <w:color w:val="FF0000"/>
          <w:lang w:val="en-US"/>
        </w:rPr>
      </w:pPr>
      <w:r w:rsidRPr="001B4194">
        <w:rPr>
          <w:lang w:val="en-US"/>
        </w:rPr>
        <w:t xml:space="preserve">A number of LEDs will also be </w:t>
      </w:r>
      <w:r w:rsidRPr="001B4194">
        <w:rPr>
          <w:color w:val="0D0D0D" w:themeColor="text1" w:themeTint="F2"/>
          <w:lang w:val="en-US"/>
        </w:rPr>
        <w:t>connected</w:t>
      </w:r>
      <w:r w:rsidR="00806851" w:rsidRPr="001B4194">
        <w:rPr>
          <w:color w:val="0D0D0D" w:themeColor="text1" w:themeTint="F2"/>
          <w:lang w:val="en-US"/>
        </w:rPr>
        <w:t>, t</w:t>
      </w:r>
      <w:r w:rsidRPr="001B4194">
        <w:rPr>
          <w:color w:val="0D0D0D" w:themeColor="text1" w:themeTint="F2"/>
          <w:lang w:val="en-US"/>
        </w:rPr>
        <w:t xml:space="preserve">hese </w:t>
      </w:r>
      <w:r w:rsidRPr="001B4194">
        <w:rPr>
          <w:lang w:val="en-US"/>
        </w:rPr>
        <w:t xml:space="preserve">serve purely for decoration. Once the </w:t>
      </w:r>
      <w:r w:rsidR="00A95025" w:rsidRPr="001B4194">
        <w:rPr>
          <w:lang w:val="en-US"/>
        </w:rPr>
        <w:t>PCB</w:t>
      </w:r>
      <w:r w:rsidRPr="001B4194">
        <w:rPr>
          <w:lang w:val="en-US"/>
        </w:rPr>
        <w:t xml:space="preserve"> is made, you can look at the casing of this thermometer. </w:t>
      </w:r>
      <w:r w:rsidR="003D147A" w:rsidRPr="001B4194">
        <w:rPr>
          <w:lang w:val="en-US"/>
        </w:rPr>
        <w:t>The case ha</w:t>
      </w:r>
      <w:r w:rsidR="0072658F" w:rsidRPr="001B4194">
        <w:rPr>
          <w:lang w:val="en-US"/>
        </w:rPr>
        <w:t>s</w:t>
      </w:r>
      <w:r w:rsidR="003D147A" w:rsidRPr="001B4194">
        <w:rPr>
          <w:lang w:val="en-US"/>
        </w:rPr>
        <w:t xml:space="preserve"> to be made with a 3D-printer. </w:t>
      </w:r>
      <w:r w:rsidR="0072658F" w:rsidRPr="001B4194">
        <w:rPr>
          <w:lang w:val="en-US"/>
        </w:rPr>
        <w:t xml:space="preserve">To make sure </w:t>
      </w:r>
      <w:r w:rsidR="00970F72" w:rsidRPr="001B4194">
        <w:rPr>
          <w:lang w:val="en-US"/>
        </w:rPr>
        <w:t xml:space="preserve">the </w:t>
      </w:r>
      <w:r w:rsidR="0072658F" w:rsidRPr="001B4194">
        <w:rPr>
          <w:lang w:val="en-US"/>
        </w:rPr>
        <w:t xml:space="preserve">color of the RGB LEDs </w:t>
      </w:r>
      <w:r w:rsidR="00E755BC">
        <w:rPr>
          <w:lang w:val="en-US"/>
        </w:rPr>
        <w:t>is</w:t>
      </w:r>
      <w:r w:rsidR="0072658F" w:rsidRPr="001B4194">
        <w:rPr>
          <w:lang w:val="en-US"/>
        </w:rPr>
        <w:t xml:space="preserve"> visible on the outside, we will be making holes in the </w:t>
      </w:r>
      <w:r w:rsidR="00970F72" w:rsidRPr="001B4194">
        <w:rPr>
          <w:lang w:val="en-US"/>
        </w:rPr>
        <w:t>lateral aspect</w:t>
      </w:r>
      <w:r w:rsidR="00056AA0" w:rsidRPr="001B4194">
        <w:rPr>
          <w:lang w:val="en-US"/>
        </w:rPr>
        <w:t>s</w:t>
      </w:r>
      <w:r w:rsidR="00970F72" w:rsidRPr="001B4194">
        <w:rPr>
          <w:lang w:val="en-US"/>
        </w:rPr>
        <w:t xml:space="preserve"> of the </w:t>
      </w:r>
      <w:r w:rsidR="0072658F" w:rsidRPr="001B4194">
        <w:rPr>
          <w:lang w:val="en-US"/>
        </w:rPr>
        <w:t>case.</w:t>
      </w:r>
      <w:r w:rsidR="00806851" w:rsidRPr="001B4194">
        <w:rPr>
          <w:color w:val="FF0000"/>
          <w:lang w:val="en-US"/>
        </w:rPr>
        <w:t xml:space="preserve"> </w:t>
      </w:r>
      <w:r w:rsidR="008F191C" w:rsidRPr="001B4194">
        <w:rPr>
          <w:lang w:val="en-US"/>
        </w:rPr>
        <w:t>The LED’s will</w:t>
      </w:r>
      <w:r w:rsidR="00A95025" w:rsidRPr="001B4194">
        <w:rPr>
          <w:lang w:val="en-US"/>
        </w:rPr>
        <w:t xml:space="preserve"> give a nice effect on the outside of the housing.</w:t>
      </w:r>
      <w:r w:rsidR="00806851" w:rsidRPr="001B4194">
        <w:rPr>
          <w:lang w:val="en-US"/>
        </w:rPr>
        <w:t xml:space="preserve"> </w:t>
      </w:r>
    </w:p>
    <w:p w14:paraId="4D397548" w14:textId="77777777" w:rsidR="00AA7543" w:rsidRPr="001B4194" w:rsidRDefault="00AA7543" w:rsidP="00AA7543">
      <w:pPr>
        <w:rPr>
          <w:i/>
          <w:color w:val="FF0000"/>
          <w:lang w:val="en-US"/>
        </w:rPr>
      </w:pPr>
    </w:p>
    <w:p w14:paraId="30553242" w14:textId="77777777" w:rsidR="002A0590" w:rsidRPr="001B4194" w:rsidRDefault="002A0590" w:rsidP="00E463F3">
      <w:pPr>
        <w:rPr>
          <w:i/>
          <w:color w:val="FF0000" w:themeColor="accent4"/>
          <w:lang w:val="en-US"/>
        </w:rPr>
      </w:pPr>
    </w:p>
    <w:p w14:paraId="4F75E56B" w14:textId="77777777" w:rsidR="009C15A9" w:rsidRPr="001B4194" w:rsidRDefault="009C15A9">
      <w:pPr>
        <w:spacing w:after="160" w:line="259" w:lineRule="auto"/>
        <w:rPr>
          <w:rFonts w:ascii="Calibri" w:eastAsiaTheme="majorEastAsia" w:hAnsi="Calibri" w:cstheme="majorBidi"/>
          <w:b/>
          <w:color w:val="009900"/>
          <w:sz w:val="28"/>
          <w:szCs w:val="28"/>
          <w:lang w:val="en-US"/>
        </w:rPr>
      </w:pPr>
      <w:r w:rsidRPr="001B4194">
        <w:rPr>
          <w:lang w:val="en-US"/>
        </w:rPr>
        <w:br w:type="page"/>
      </w:r>
    </w:p>
    <w:p w14:paraId="78EF12BC" w14:textId="4F1B5784" w:rsidR="008C047A" w:rsidRPr="001B4194" w:rsidRDefault="003E3BB6" w:rsidP="008C047A">
      <w:pPr>
        <w:pStyle w:val="Kop1Romeins"/>
      </w:pPr>
      <w:bookmarkStart w:id="2" w:name="_Toc448134364"/>
      <w:r w:rsidRPr="001B4194">
        <w:lastRenderedPageBreak/>
        <w:t>How to Build</w:t>
      </w:r>
      <w:bookmarkEnd w:id="2"/>
    </w:p>
    <w:p w14:paraId="7333AA04" w14:textId="66173576" w:rsidR="00A50732" w:rsidRPr="001B4194" w:rsidRDefault="00A50732" w:rsidP="00A95025">
      <w:pPr>
        <w:ind w:left="708"/>
        <w:rPr>
          <w:color w:val="FF0000"/>
          <w:lang w:val="en-US"/>
        </w:rPr>
      </w:pPr>
      <w:r w:rsidRPr="001B4194">
        <w:rPr>
          <w:lang w:val="en-US"/>
        </w:rPr>
        <w:t xml:space="preserve">The nixie thermometer will be made with a Russian IN-9. </w:t>
      </w:r>
      <w:r w:rsidRPr="001B4194">
        <w:rPr>
          <w:color w:val="0D0D0D" w:themeColor="text1" w:themeTint="F2"/>
          <w:lang w:val="en-US"/>
        </w:rPr>
        <w:t>This is an illuminated column w</w:t>
      </w:r>
      <w:r w:rsidR="00970F72" w:rsidRPr="001B4194">
        <w:rPr>
          <w:color w:val="0D0D0D" w:themeColor="text1" w:themeTint="F2"/>
          <w:lang w:val="en-US"/>
        </w:rPr>
        <w:t>here</w:t>
      </w:r>
      <w:r w:rsidR="00806851" w:rsidRPr="001B4194">
        <w:rPr>
          <w:color w:val="0D0D0D" w:themeColor="text1" w:themeTint="F2"/>
          <w:lang w:val="en-US"/>
        </w:rPr>
        <w:t xml:space="preserve"> </w:t>
      </w:r>
      <w:r w:rsidRPr="001B4194">
        <w:rPr>
          <w:color w:val="0D0D0D" w:themeColor="text1" w:themeTint="F2"/>
          <w:lang w:val="en-US"/>
        </w:rPr>
        <w:t>the temperature can be read analogously.</w:t>
      </w:r>
      <w:r w:rsidR="00A95025" w:rsidRPr="001B4194">
        <w:rPr>
          <w:color w:val="0D0D0D" w:themeColor="text1" w:themeTint="F2"/>
          <w:lang w:val="en-US"/>
        </w:rPr>
        <w:t xml:space="preserve"> </w:t>
      </w:r>
      <w:r w:rsidRPr="001B4194">
        <w:rPr>
          <w:lang w:val="en-US"/>
        </w:rPr>
        <w:t>The thermometer w</w:t>
      </w:r>
      <w:r w:rsidR="00E755BC">
        <w:rPr>
          <w:lang w:val="en-US"/>
        </w:rPr>
        <w:t>ill not</w:t>
      </w:r>
      <w:r w:rsidRPr="001B4194">
        <w:rPr>
          <w:lang w:val="en-US"/>
        </w:rPr>
        <w:t xml:space="preserve"> be very precise and will be more an indication of the temperature.</w:t>
      </w:r>
      <w:r w:rsidR="00A95025" w:rsidRPr="001B4194">
        <w:rPr>
          <w:lang w:val="en-US"/>
        </w:rPr>
        <w:t xml:space="preserve"> </w:t>
      </w:r>
      <w:r w:rsidRPr="001B4194">
        <w:rPr>
          <w:lang w:val="en-US"/>
        </w:rPr>
        <w:t xml:space="preserve">The nixie tube and the RGB LEDs will </w:t>
      </w:r>
      <w:r w:rsidR="00806851" w:rsidRPr="001B4194">
        <w:rPr>
          <w:color w:val="0D0D0D" w:themeColor="text1" w:themeTint="F2"/>
          <w:lang w:val="en-US"/>
        </w:rPr>
        <w:t xml:space="preserve">be </w:t>
      </w:r>
      <w:r w:rsidRPr="001B4194">
        <w:rPr>
          <w:color w:val="0D0D0D" w:themeColor="text1" w:themeTint="F2"/>
          <w:lang w:val="en-US"/>
        </w:rPr>
        <w:t>giv</w:t>
      </w:r>
      <w:r w:rsidR="00806851" w:rsidRPr="001B4194">
        <w:rPr>
          <w:color w:val="0D0D0D" w:themeColor="text1" w:themeTint="F2"/>
          <w:lang w:val="en-US"/>
        </w:rPr>
        <w:t>ing the thermometer</w:t>
      </w:r>
      <w:r w:rsidRPr="001B4194">
        <w:rPr>
          <w:color w:val="0D0D0D" w:themeColor="text1" w:themeTint="F2"/>
          <w:lang w:val="en-US"/>
        </w:rPr>
        <w:t xml:space="preserve"> </w:t>
      </w:r>
      <w:r w:rsidRPr="001B4194">
        <w:rPr>
          <w:lang w:val="en-US"/>
        </w:rPr>
        <w:t xml:space="preserve">a high-tech look. Ideal </w:t>
      </w:r>
      <w:r w:rsidR="00236083" w:rsidRPr="001B4194">
        <w:rPr>
          <w:lang w:val="en-US"/>
        </w:rPr>
        <w:t xml:space="preserve">to set on </w:t>
      </w:r>
      <w:r w:rsidR="00970F72" w:rsidRPr="001B4194">
        <w:rPr>
          <w:lang w:val="en-US"/>
        </w:rPr>
        <w:t>your</w:t>
      </w:r>
      <w:r w:rsidR="00236083" w:rsidRPr="001B4194">
        <w:rPr>
          <w:lang w:val="en-US"/>
        </w:rPr>
        <w:t xml:space="preserve"> </w:t>
      </w:r>
      <w:r w:rsidRPr="001B4194">
        <w:rPr>
          <w:lang w:val="en-US"/>
        </w:rPr>
        <w:t>desk as decoration.</w:t>
      </w:r>
      <w:r w:rsidR="00806851" w:rsidRPr="001B4194">
        <w:rPr>
          <w:lang w:val="en-US"/>
        </w:rPr>
        <w:t xml:space="preserve"> </w:t>
      </w:r>
    </w:p>
    <w:p w14:paraId="0CA7BC9C" w14:textId="531C4362" w:rsidR="00266F36" w:rsidRPr="001B4194" w:rsidRDefault="00A50732" w:rsidP="00266F36">
      <w:pPr>
        <w:pStyle w:val="Kop2Romeins"/>
        <w:rPr>
          <w:lang w:val="en-GB"/>
        </w:rPr>
      </w:pPr>
      <w:r w:rsidRPr="001B4194">
        <w:rPr>
          <w:lang w:val="en-GB"/>
        </w:rPr>
        <w:t>Order components</w:t>
      </w:r>
    </w:p>
    <w:p w14:paraId="36260D3E" w14:textId="67AF72FD" w:rsidR="00A50732" w:rsidRPr="001B4194" w:rsidRDefault="00A50732" w:rsidP="00A95025">
      <w:pPr>
        <w:ind w:left="708"/>
        <w:rPr>
          <w:lang w:val="en-US"/>
        </w:rPr>
      </w:pPr>
      <w:r w:rsidRPr="001B4194">
        <w:rPr>
          <w:lang w:val="en-US"/>
        </w:rPr>
        <w:t xml:space="preserve">The first step that needs to </w:t>
      </w:r>
      <w:r w:rsidR="00B97A65">
        <w:rPr>
          <w:lang w:val="en-US"/>
        </w:rPr>
        <w:t>taken</w:t>
      </w:r>
      <w:r w:rsidRPr="001B4194">
        <w:rPr>
          <w:lang w:val="en-US"/>
        </w:rPr>
        <w:t xml:space="preserve"> is deciding which components to take in SMD. Without this decision it is not possible to proceed. In this project, we decided to take two ICs and some resistance in SMD. SMD ICs were chosen because they are cheaper and save a lot of space on the PCB. The choice for SMD resistors is only because </w:t>
      </w:r>
      <w:r w:rsidR="00A95025" w:rsidRPr="001B4194">
        <w:rPr>
          <w:lang w:val="en-US"/>
        </w:rPr>
        <w:t>they make the PCB smaller</w:t>
      </w:r>
      <w:r w:rsidRPr="001B4194">
        <w:rPr>
          <w:lang w:val="en-US"/>
        </w:rPr>
        <w:t>.</w:t>
      </w:r>
    </w:p>
    <w:p w14:paraId="6CD6D199" w14:textId="2655F032" w:rsidR="00A50732" w:rsidRPr="001B4194" w:rsidRDefault="00B97A65" w:rsidP="00A50732">
      <w:pPr>
        <w:ind w:left="708"/>
        <w:rPr>
          <w:lang w:val="en-US"/>
        </w:rPr>
      </w:pPr>
      <w:r>
        <w:rPr>
          <w:lang w:val="en-US"/>
        </w:rPr>
        <w:t>Once this has been decided</w:t>
      </w:r>
      <w:r w:rsidR="00A50732" w:rsidRPr="001B4194">
        <w:rPr>
          <w:lang w:val="en-US"/>
        </w:rPr>
        <w:t>, all components can be ordered. In this project, everything was ordered via Mauser except for a few components. This for the sole reason that it was not available through Mauser.</w:t>
      </w:r>
    </w:p>
    <w:p w14:paraId="411080F8" w14:textId="4853E5DE" w:rsidR="00A50732" w:rsidRPr="001B4194" w:rsidRDefault="00A50732" w:rsidP="00A50732">
      <w:pPr>
        <w:ind w:left="708"/>
        <w:rPr>
          <w:lang w:val="en-US"/>
        </w:rPr>
      </w:pPr>
      <w:r w:rsidRPr="001B4194">
        <w:rPr>
          <w:lang w:val="en-US"/>
        </w:rPr>
        <w:t xml:space="preserve">The nixie tube </w:t>
      </w:r>
      <w:r w:rsidR="00B97A65">
        <w:rPr>
          <w:lang w:val="en-US"/>
        </w:rPr>
        <w:t>was</w:t>
      </w:r>
      <w:r w:rsidRPr="001B4194">
        <w:rPr>
          <w:lang w:val="en-US"/>
        </w:rPr>
        <w:t xml:space="preserve"> ordered in Russia and the coil has been ordered </w:t>
      </w:r>
      <w:r w:rsidR="00CE5B58" w:rsidRPr="001B4194">
        <w:rPr>
          <w:lang w:val="en-US"/>
        </w:rPr>
        <w:t>by</w:t>
      </w:r>
      <w:r w:rsidRPr="001B4194">
        <w:rPr>
          <w:lang w:val="en-US"/>
        </w:rPr>
        <w:t xml:space="preserve"> </w:t>
      </w:r>
      <w:r w:rsidR="006F7251" w:rsidRPr="001B4194">
        <w:rPr>
          <w:lang w:val="en-US"/>
        </w:rPr>
        <w:t>RS</w:t>
      </w:r>
      <w:r w:rsidRPr="001B4194">
        <w:rPr>
          <w:lang w:val="en-US"/>
        </w:rPr>
        <w:t>-online.</w:t>
      </w:r>
    </w:p>
    <w:p w14:paraId="29C8DEFE" w14:textId="7BE33844" w:rsidR="00266F36" w:rsidRPr="001B4194" w:rsidRDefault="00A50732" w:rsidP="00266F36">
      <w:pPr>
        <w:pStyle w:val="Kop2Romeins"/>
        <w:rPr>
          <w:lang w:val="en-US"/>
        </w:rPr>
      </w:pPr>
      <w:r w:rsidRPr="001B4194">
        <w:rPr>
          <w:lang w:val="en-US"/>
        </w:rPr>
        <w:t>Draw schema and PCB in Altium</w:t>
      </w:r>
    </w:p>
    <w:p w14:paraId="43366E20" w14:textId="42C1153F" w:rsidR="00A50732" w:rsidRPr="001B4194" w:rsidRDefault="00A50732" w:rsidP="00A50732">
      <w:pPr>
        <w:ind w:left="708"/>
        <w:rPr>
          <w:color w:val="FF0000"/>
          <w:lang w:val="en-US"/>
        </w:rPr>
      </w:pPr>
      <w:r w:rsidRPr="001B4194">
        <w:rPr>
          <w:lang w:val="en-US"/>
        </w:rPr>
        <w:t xml:space="preserve">Now that all components have been ordered, we can start with the schedule. The </w:t>
      </w:r>
      <w:r w:rsidR="00275FED" w:rsidRPr="001B4194">
        <w:rPr>
          <w:lang w:val="en-US"/>
        </w:rPr>
        <w:t>schem</w:t>
      </w:r>
      <w:r w:rsidR="00056AA0" w:rsidRPr="001B4194">
        <w:rPr>
          <w:lang w:val="en-US"/>
        </w:rPr>
        <w:t>e</w:t>
      </w:r>
      <w:r w:rsidR="00F72E0F" w:rsidRPr="001B4194">
        <w:rPr>
          <w:lang w:val="en-US"/>
        </w:rPr>
        <w:t xml:space="preserve"> </w:t>
      </w:r>
      <w:r w:rsidRPr="001B4194">
        <w:rPr>
          <w:lang w:val="en-US"/>
        </w:rPr>
        <w:t xml:space="preserve">is drawn in Altium. The schedule </w:t>
      </w:r>
      <w:r w:rsidR="003A22E9" w:rsidRPr="001B4194">
        <w:rPr>
          <w:color w:val="0D0D0D" w:themeColor="text1" w:themeTint="F2"/>
          <w:lang w:val="en-US"/>
        </w:rPr>
        <w:t>from</w:t>
      </w:r>
      <w:r w:rsidRPr="001B4194">
        <w:rPr>
          <w:lang w:val="en-US"/>
        </w:rPr>
        <w:t xml:space="preserve"> this project must be transferred from Elektor. No adjustments </w:t>
      </w:r>
      <w:r w:rsidR="00056AA0" w:rsidRPr="001B4194">
        <w:rPr>
          <w:lang w:val="en-US"/>
        </w:rPr>
        <w:t xml:space="preserve">were </w:t>
      </w:r>
      <w:r w:rsidRPr="001B4194">
        <w:rPr>
          <w:lang w:val="en-US"/>
        </w:rPr>
        <w:t>need</w:t>
      </w:r>
      <w:r w:rsidR="00970F72" w:rsidRPr="001B4194">
        <w:rPr>
          <w:lang w:val="en-US"/>
        </w:rPr>
        <w:t>ed</w:t>
      </w:r>
      <w:r w:rsidRPr="001B4194">
        <w:rPr>
          <w:lang w:val="en-US"/>
        </w:rPr>
        <w:t>.</w:t>
      </w:r>
      <w:r w:rsidR="003A22E9" w:rsidRPr="001B4194">
        <w:rPr>
          <w:lang w:val="en-US"/>
        </w:rPr>
        <w:t xml:space="preserve"> </w:t>
      </w:r>
    </w:p>
    <w:p w14:paraId="3F80A47C" w14:textId="64829778" w:rsidR="00A50732" w:rsidRPr="001B4194" w:rsidRDefault="00A50732" w:rsidP="00275FED">
      <w:pPr>
        <w:ind w:left="708"/>
        <w:rPr>
          <w:color w:val="FF0000"/>
          <w:lang w:val="en-US"/>
        </w:rPr>
      </w:pPr>
      <w:r w:rsidRPr="001B4194">
        <w:rPr>
          <w:lang w:val="en-US"/>
        </w:rPr>
        <w:t>Once the schem</w:t>
      </w:r>
      <w:r w:rsidR="00970F72" w:rsidRPr="001B4194">
        <w:rPr>
          <w:lang w:val="en-US"/>
        </w:rPr>
        <w:t>e</w:t>
      </w:r>
      <w:r w:rsidRPr="001B4194">
        <w:rPr>
          <w:lang w:val="en-US"/>
        </w:rPr>
        <w:t xml:space="preserve"> has been completely drawn, </w:t>
      </w:r>
      <w:r w:rsidR="00FC3D9D" w:rsidRPr="001B4194">
        <w:rPr>
          <w:lang w:val="en-US"/>
        </w:rPr>
        <w:t>designing the PCB can start</w:t>
      </w:r>
      <w:r w:rsidRPr="001B4194">
        <w:rPr>
          <w:lang w:val="en-US"/>
        </w:rPr>
        <w:t xml:space="preserve">. This is also done </w:t>
      </w:r>
      <w:r w:rsidR="00275FED" w:rsidRPr="001B4194">
        <w:rPr>
          <w:lang w:val="en-US"/>
        </w:rPr>
        <w:t>with</w:t>
      </w:r>
      <w:r w:rsidRPr="001B4194">
        <w:rPr>
          <w:lang w:val="en-US"/>
        </w:rPr>
        <w:t xml:space="preserve"> Altium.</w:t>
      </w:r>
      <w:r w:rsidR="00275FED" w:rsidRPr="001B4194">
        <w:rPr>
          <w:lang w:val="en-US"/>
        </w:rPr>
        <w:t xml:space="preserve"> </w:t>
      </w:r>
      <w:r w:rsidR="003739FA" w:rsidRPr="001B4194">
        <w:rPr>
          <w:lang w:val="en-US"/>
        </w:rPr>
        <w:t>As soon</w:t>
      </w:r>
      <w:r w:rsidR="00FC3D9D" w:rsidRPr="001B4194">
        <w:rPr>
          <w:lang w:val="en-US"/>
        </w:rPr>
        <w:t xml:space="preserve"> as </w:t>
      </w:r>
      <w:r w:rsidRPr="001B4194">
        <w:rPr>
          <w:lang w:val="en-US"/>
        </w:rPr>
        <w:t xml:space="preserve">the PCB is ready, it can be ordered. </w:t>
      </w:r>
    </w:p>
    <w:p w14:paraId="367E04FC" w14:textId="2A33DBEB" w:rsidR="00FA2A17" w:rsidRPr="001B4194" w:rsidRDefault="00A50732" w:rsidP="00FA2A17">
      <w:pPr>
        <w:pStyle w:val="Kop2Romeins"/>
        <w:rPr>
          <w:lang w:val="en-US"/>
        </w:rPr>
      </w:pPr>
      <w:r w:rsidRPr="001B4194">
        <w:rPr>
          <w:lang w:val="en-US"/>
        </w:rPr>
        <w:t>Solder the parts on the PCB and test it</w:t>
      </w:r>
    </w:p>
    <w:p w14:paraId="31240B5A" w14:textId="7F8B1FFD" w:rsidR="00A50732" w:rsidRPr="001B4194" w:rsidRDefault="00A50732" w:rsidP="00A50732">
      <w:pPr>
        <w:ind w:left="708"/>
        <w:rPr>
          <w:lang w:val="en-US"/>
        </w:rPr>
      </w:pPr>
      <w:r w:rsidRPr="001B4194">
        <w:rPr>
          <w:lang w:val="en-US"/>
        </w:rPr>
        <w:t xml:space="preserve">The next step is to solder and test all parts on the </w:t>
      </w:r>
      <w:r w:rsidR="000F7C54" w:rsidRPr="001B4194">
        <w:rPr>
          <w:lang w:val="en-US"/>
        </w:rPr>
        <w:t>PCB</w:t>
      </w:r>
      <w:r w:rsidRPr="001B4194">
        <w:rPr>
          <w:lang w:val="en-US"/>
        </w:rPr>
        <w:t>.</w:t>
      </w:r>
    </w:p>
    <w:p w14:paraId="653B814F" w14:textId="748EA771" w:rsidR="00A50732" w:rsidRPr="001B4194" w:rsidRDefault="00A50732" w:rsidP="00A50732">
      <w:pPr>
        <w:ind w:left="708"/>
        <w:rPr>
          <w:color w:val="FF0000"/>
          <w:lang w:val="en-US"/>
        </w:rPr>
      </w:pPr>
      <w:r w:rsidRPr="001B4194">
        <w:rPr>
          <w:lang w:val="en-US"/>
        </w:rPr>
        <w:t>We have already chosen to test</w:t>
      </w:r>
      <w:r w:rsidR="00FC3D9D" w:rsidRPr="001B4194">
        <w:rPr>
          <w:lang w:val="en-US"/>
        </w:rPr>
        <w:t xml:space="preserve"> the PCB before we mount it into the case</w:t>
      </w:r>
      <w:r w:rsidR="00B97A65">
        <w:rPr>
          <w:lang w:val="en-US"/>
        </w:rPr>
        <w:t xml:space="preserve">. In </w:t>
      </w:r>
      <w:r w:rsidRPr="001B4194">
        <w:rPr>
          <w:color w:val="0D0D0D" w:themeColor="text1" w:themeTint="F2"/>
          <w:lang w:val="en-US"/>
        </w:rPr>
        <w:t>th</w:t>
      </w:r>
      <w:r w:rsidR="003A22E9" w:rsidRPr="001B4194">
        <w:rPr>
          <w:color w:val="0D0D0D" w:themeColor="text1" w:themeTint="F2"/>
          <w:lang w:val="en-US"/>
        </w:rPr>
        <w:t>is way</w:t>
      </w:r>
      <w:r w:rsidRPr="001B4194">
        <w:rPr>
          <w:color w:val="0D0D0D" w:themeColor="text1" w:themeTint="F2"/>
          <w:lang w:val="en-US"/>
        </w:rPr>
        <w:t xml:space="preserve"> </w:t>
      </w:r>
      <w:r w:rsidRPr="001B4194">
        <w:rPr>
          <w:lang w:val="en-US"/>
        </w:rPr>
        <w:t xml:space="preserve">we are sure that all components are properly soldered and that </w:t>
      </w:r>
      <w:r w:rsidR="00FC3D9D" w:rsidRPr="001B4194">
        <w:rPr>
          <w:lang w:val="en-US"/>
        </w:rPr>
        <w:t>everything works</w:t>
      </w:r>
      <w:r w:rsidRPr="001B4194">
        <w:rPr>
          <w:lang w:val="en-US"/>
        </w:rPr>
        <w:t xml:space="preserve">. </w:t>
      </w:r>
      <w:r w:rsidR="00FC3D9D" w:rsidRPr="001B4194">
        <w:rPr>
          <w:lang w:val="en-US"/>
        </w:rPr>
        <w:t xml:space="preserve">This </w:t>
      </w:r>
      <w:r w:rsidR="00B97A65">
        <w:rPr>
          <w:lang w:val="en-US"/>
        </w:rPr>
        <w:t>is t</w:t>
      </w:r>
      <w:r w:rsidR="00FC3D9D" w:rsidRPr="001B4194">
        <w:rPr>
          <w:lang w:val="en-US"/>
        </w:rPr>
        <w:t xml:space="preserve">o prevent </w:t>
      </w:r>
      <w:r w:rsidR="00B97A65">
        <w:rPr>
          <w:lang w:val="en-US"/>
        </w:rPr>
        <w:t xml:space="preserve">the situation where we </w:t>
      </w:r>
      <w:r w:rsidR="00FC3D9D" w:rsidRPr="001B4194">
        <w:rPr>
          <w:lang w:val="en-US"/>
        </w:rPr>
        <w:t>would have to take everything out of the case and rebuild it.</w:t>
      </w:r>
      <w:r w:rsidR="003A22E9" w:rsidRPr="001B4194">
        <w:rPr>
          <w:lang w:val="en-US"/>
        </w:rPr>
        <w:t xml:space="preserve"> </w:t>
      </w:r>
    </w:p>
    <w:p w14:paraId="52E56C98" w14:textId="6312232E" w:rsidR="00266F36" w:rsidRPr="001B4194" w:rsidRDefault="00A50732" w:rsidP="00A70B8B">
      <w:pPr>
        <w:pStyle w:val="Kop2Romeins"/>
        <w:rPr>
          <w:lang w:val="en-GB"/>
        </w:rPr>
      </w:pPr>
      <w:r w:rsidRPr="001B4194">
        <w:rPr>
          <w:lang w:val="en-GB"/>
        </w:rPr>
        <w:t>Design the case</w:t>
      </w:r>
    </w:p>
    <w:p w14:paraId="5358235D" w14:textId="3AF45E34" w:rsidR="00664690" w:rsidRPr="001B4194" w:rsidRDefault="00A50732" w:rsidP="00F87F4D">
      <w:pPr>
        <w:ind w:left="708"/>
        <w:rPr>
          <w:color w:val="FF0000"/>
          <w:lang w:val="en-US"/>
        </w:rPr>
      </w:pPr>
      <w:r w:rsidRPr="001B4194">
        <w:rPr>
          <w:lang w:val="en-US"/>
        </w:rPr>
        <w:t>Now that the exact dimensions of the electrical part can be measured, the case can be made in Autocad.</w:t>
      </w:r>
      <w:r w:rsidR="003A22E9" w:rsidRPr="001B4194">
        <w:rPr>
          <w:lang w:val="en-US"/>
        </w:rPr>
        <w:t xml:space="preserve"> </w:t>
      </w:r>
    </w:p>
    <w:p w14:paraId="62585D58" w14:textId="7301E011" w:rsidR="00F87F4D" w:rsidRPr="001B4194" w:rsidRDefault="00F87F4D" w:rsidP="00F87F4D">
      <w:pPr>
        <w:ind w:left="708"/>
        <w:rPr>
          <w:lang w:val="en-US"/>
        </w:rPr>
      </w:pPr>
    </w:p>
    <w:p w14:paraId="29FDE9FB" w14:textId="53F2DC0B" w:rsidR="00F87F4D" w:rsidRPr="001B4194" w:rsidRDefault="00F87F4D" w:rsidP="00F87F4D">
      <w:pPr>
        <w:ind w:left="708"/>
        <w:rPr>
          <w:lang w:val="en-US"/>
        </w:rPr>
      </w:pPr>
    </w:p>
    <w:p w14:paraId="26F07E6B" w14:textId="77777777" w:rsidR="00FC3D9D" w:rsidRPr="001B4194" w:rsidRDefault="00FC3D9D" w:rsidP="00F87F4D">
      <w:pPr>
        <w:ind w:left="708"/>
        <w:rPr>
          <w:lang w:val="en-US"/>
        </w:rPr>
      </w:pPr>
    </w:p>
    <w:p w14:paraId="59697A83" w14:textId="2DFCBF47" w:rsidR="00266F36" w:rsidRPr="001B4194" w:rsidRDefault="00A50732" w:rsidP="00A70B8B">
      <w:pPr>
        <w:pStyle w:val="Kop2Romeins"/>
        <w:rPr>
          <w:lang w:val="en-GB"/>
        </w:rPr>
      </w:pPr>
      <w:r w:rsidRPr="001B4194">
        <w:rPr>
          <w:lang w:val="en-GB"/>
        </w:rPr>
        <w:lastRenderedPageBreak/>
        <w:t>Finish off</w:t>
      </w:r>
    </w:p>
    <w:p w14:paraId="5785429D" w14:textId="7B6078EC" w:rsidR="00A50732" w:rsidRPr="001B4194" w:rsidRDefault="00A50732" w:rsidP="00A50732">
      <w:pPr>
        <w:pStyle w:val="Opsommingnummering"/>
        <w:numPr>
          <w:ilvl w:val="0"/>
          <w:numId w:val="0"/>
        </w:numPr>
        <w:ind w:left="709"/>
        <w:rPr>
          <w:lang w:val="en-US"/>
        </w:rPr>
      </w:pPr>
      <w:r w:rsidRPr="001B4194">
        <w:rPr>
          <w:lang w:val="en-US"/>
        </w:rPr>
        <w:t xml:space="preserve">Once the case has been printed with the 3D printer, everything can be </w:t>
      </w:r>
      <w:r w:rsidR="007D1E23" w:rsidRPr="001B4194">
        <w:rPr>
          <w:lang w:val="en-US"/>
        </w:rPr>
        <w:t>moun</w:t>
      </w:r>
      <w:r w:rsidR="000D2627">
        <w:rPr>
          <w:lang w:val="en-US"/>
        </w:rPr>
        <w:t>ted</w:t>
      </w:r>
      <w:r w:rsidRPr="001B4194">
        <w:rPr>
          <w:lang w:val="en-US"/>
        </w:rPr>
        <w:t>.</w:t>
      </w:r>
      <w:r w:rsidR="003A22E9" w:rsidRPr="001B4194">
        <w:rPr>
          <w:color w:val="FF0000"/>
          <w:lang w:val="en-US"/>
        </w:rPr>
        <w:t xml:space="preserve"> </w:t>
      </w:r>
      <w:r w:rsidRPr="001B4194">
        <w:rPr>
          <w:lang w:val="en-US"/>
        </w:rPr>
        <w:t xml:space="preserve">In this project, a high-tech look of the whole </w:t>
      </w:r>
      <w:r w:rsidR="00F87F4D" w:rsidRPr="001B4194">
        <w:rPr>
          <w:lang w:val="en-US"/>
        </w:rPr>
        <w:t xml:space="preserve">case </w:t>
      </w:r>
      <w:r w:rsidRPr="001B4194">
        <w:rPr>
          <w:lang w:val="en-US"/>
        </w:rPr>
        <w:t xml:space="preserve">was chosen. The </w:t>
      </w:r>
      <w:r w:rsidR="00F87F4D" w:rsidRPr="001B4194">
        <w:rPr>
          <w:lang w:val="en-US"/>
        </w:rPr>
        <w:t>PCB</w:t>
      </w:r>
      <w:r w:rsidRPr="001B4194">
        <w:rPr>
          <w:lang w:val="en-US"/>
        </w:rPr>
        <w:t xml:space="preserve"> will also be mounted in the case. As a result, it can no longer move separately and </w:t>
      </w:r>
      <w:r w:rsidR="00F87F4D" w:rsidRPr="001B4194">
        <w:rPr>
          <w:lang w:val="en-US"/>
        </w:rPr>
        <w:t xml:space="preserve">it </w:t>
      </w:r>
      <w:r w:rsidR="00056AA0" w:rsidRPr="001B4194">
        <w:rPr>
          <w:lang w:val="en-US"/>
        </w:rPr>
        <w:t>will be</w:t>
      </w:r>
      <w:r w:rsidRPr="001B4194">
        <w:rPr>
          <w:lang w:val="en-US"/>
        </w:rPr>
        <w:t xml:space="preserve"> more robust.</w:t>
      </w:r>
    </w:p>
    <w:p w14:paraId="03D09724" w14:textId="6B328CF1" w:rsidR="00AA5411" w:rsidRPr="001B4194" w:rsidRDefault="00A50732" w:rsidP="00A70B8B">
      <w:pPr>
        <w:pStyle w:val="Kop2Romeins"/>
      </w:pPr>
      <w:r w:rsidRPr="001B4194">
        <w:t>Admire</w:t>
      </w:r>
    </w:p>
    <w:p w14:paraId="4CDDA74E" w14:textId="685C5ACB" w:rsidR="00AA5411" w:rsidRPr="001B4194" w:rsidRDefault="000D2627" w:rsidP="00A50732">
      <w:pPr>
        <w:ind w:left="708"/>
        <w:rPr>
          <w:color w:val="FF0000"/>
          <w:lang w:val="en-US"/>
        </w:rPr>
      </w:pPr>
      <w:r>
        <w:rPr>
          <w:lang w:val="en-US"/>
        </w:rPr>
        <w:t>Lastly, stand back and admire</w:t>
      </w:r>
      <w:r w:rsidR="00236083" w:rsidRPr="001B4194">
        <w:rPr>
          <w:lang w:val="en-US"/>
        </w:rPr>
        <w:t xml:space="preserve">. </w:t>
      </w:r>
      <w:r w:rsidR="003A22E9" w:rsidRPr="001B4194">
        <w:rPr>
          <w:lang w:val="en-US"/>
        </w:rPr>
        <w:t xml:space="preserve"> </w:t>
      </w:r>
    </w:p>
    <w:sectPr w:rsidR="00AA5411" w:rsidRPr="001B4194" w:rsidSect="00343C01">
      <w:headerReference w:type="default" r:id="rId11"/>
      <w:footerReference w:type="default" r:id="rId12"/>
      <w:headerReference w:type="first" r:id="rId13"/>
      <w:footerReference w:type="first" r:id="rId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4D127C" w14:textId="77777777" w:rsidR="0077631C" w:rsidRDefault="0077631C" w:rsidP="00B03C1B">
      <w:pPr>
        <w:spacing w:line="240" w:lineRule="auto"/>
      </w:pPr>
      <w:r>
        <w:separator/>
      </w:r>
    </w:p>
  </w:endnote>
  <w:endnote w:type="continuationSeparator" w:id="0">
    <w:p w14:paraId="0374EC2F" w14:textId="77777777" w:rsidR="0077631C" w:rsidRDefault="0077631C"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6E382975" w14:textId="77777777" w:rsidR="00A357FE" w:rsidRPr="001B00ED" w:rsidRDefault="001B00ED" w:rsidP="001B00ED">
        <w:pPr>
          <w:pStyle w:val="Voettekst"/>
          <w:jc w:val="righ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A357FE">
          <w:rPr>
            <w:lang w:val="nl-NL"/>
          </w:rPr>
          <w:t xml:space="preserve"> </w:t>
        </w:r>
      </w:p>
    </w:sdtContent>
  </w:sdt>
  <w:p w14:paraId="7B9B5FEB"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4A0AA"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29656331" wp14:editId="319B226C">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6785B8" w14:textId="77777777" w:rsidR="0077631C" w:rsidRDefault="0077631C" w:rsidP="00B03C1B">
      <w:pPr>
        <w:spacing w:line="240" w:lineRule="auto"/>
      </w:pPr>
      <w:r>
        <w:separator/>
      </w:r>
    </w:p>
  </w:footnote>
  <w:footnote w:type="continuationSeparator" w:id="0">
    <w:p w14:paraId="1B956EE0" w14:textId="77777777" w:rsidR="0077631C" w:rsidRDefault="0077631C"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D2994"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4E150D" w14:textId="77777777" w:rsidR="005C0080" w:rsidRDefault="005C0080">
    <w:pPr>
      <w:pStyle w:val="Koptekst"/>
    </w:pPr>
    <w:r>
      <w:rPr>
        <w:noProof/>
        <w:lang w:eastAsia="nl-BE"/>
      </w:rPr>
      <w:drawing>
        <wp:anchor distT="0" distB="0" distL="114300" distR="114300" simplePos="0" relativeHeight="251660288" behindDoc="1" locked="0" layoutInCell="1" allowOverlap="1" wp14:anchorId="1C41C18A" wp14:editId="21AA9D68">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3"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9"/>
  </w:num>
  <w:num w:numId="5">
    <w:abstractNumId w:val="16"/>
  </w:num>
  <w:num w:numId="6">
    <w:abstractNumId w:val="20"/>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num>
  <w:num w:numId="14">
    <w:abstractNumId w:val="4"/>
  </w:num>
  <w:num w:numId="15">
    <w:abstractNumId w:val="24"/>
  </w:num>
  <w:num w:numId="16">
    <w:abstractNumId w:val="15"/>
  </w:num>
  <w:num w:numId="17">
    <w:abstractNumId w:val="1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8"/>
  </w:num>
  <w:num w:numId="21">
    <w:abstractNumId w:val="10"/>
  </w:num>
  <w:num w:numId="22">
    <w:abstractNumId w:val="13"/>
  </w:num>
  <w:num w:numId="23">
    <w:abstractNumId w:val="21"/>
  </w:num>
  <w:num w:numId="24">
    <w:abstractNumId w:val="11"/>
  </w:num>
  <w:num w:numId="25">
    <w:abstractNumId w:val="8"/>
  </w:num>
  <w:num w:numId="26">
    <w:abstractNumId w:val="7"/>
  </w:num>
  <w:num w:numId="27">
    <w:abstractNumId w:val="0"/>
  </w:num>
  <w:num w:numId="28">
    <w:abstractNumId w:val="3"/>
  </w:num>
  <w:num w:numId="29">
    <w:abstractNumId w:val="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CB6"/>
    <w:rsid w:val="000448B6"/>
    <w:rsid w:val="000458A6"/>
    <w:rsid w:val="0004666A"/>
    <w:rsid w:val="00052B91"/>
    <w:rsid w:val="000566F2"/>
    <w:rsid w:val="00056AA0"/>
    <w:rsid w:val="00057341"/>
    <w:rsid w:val="00057B40"/>
    <w:rsid w:val="00060842"/>
    <w:rsid w:val="00065896"/>
    <w:rsid w:val="00071FCC"/>
    <w:rsid w:val="00073CD0"/>
    <w:rsid w:val="00075379"/>
    <w:rsid w:val="000763FC"/>
    <w:rsid w:val="00087E92"/>
    <w:rsid w:val="00093F26"/>
    <w:rsid w:val="00096A16"/>
    <w:rsid w:val="000A1BAF"/>
    <w:rsid w:val="000A57BD"/>
    <w:rsid w:val="000B4757"/>
    <w:rsid w:val="000B6114"/>
    <w:rsid w:val="000B7E90"/>
    <w:rsid w:val="000C38A4"/>
    <w:rsid w:val="000C7EF8"/>
    <w:rsid w:val="000D2627"/>
    <w:rsid w:val="000D2F6F"/>
    <w:rsid w:val="000D3DA9"/>
    <w:rsid w:val="000D5C7C"/>
    <w:rsid w:val="000D6E37"/>
    <w:rsid w:val="000D725F"/>
    <w:rsid w:val="000E16D4"/>
    <w:rsid w:val="000E2A91"/>
    <w:rsid w:val="000E7304"/>
    <w:rsid w:val="000F1938"/>
    <w:rsid w:val="000F1F98"/>
    <w:rsid w:val="000F7C54"/>
    <w:rsid w:val="00104C86"/>
    <w:rsid w:val="00107FF2"/>
    <w:rsid w:val="00110A1F"/>
    <w:rsid w:val="001120E5"/>
    <w:rsid w:val="00120477"/>
    <w:rsid w:val="00121D52"/>
    <w:rsid w:val="001226F6"/>
    <w:rsid w:val="00122D29"/>
    <w:rsid w:val="001245AD"/>
    <w:rsid w:val="00127896"/>
    <w:rsid w:val="0013563D"/>
    <w:rsid w:val="001402FE"/>
    <w:rsid w:val="00143768"/>
    <w:rsid w:val="00147D68"/>
    <w:rsid w:val="00151319"/>
    <w:rsid w:val="00155D20"/>
    <w:rsid w:val="001600D8"/>
    <w:rsid w:val="001611F1"/>
    <w:rsid w:val="00166A89"/>
    <w:rsid w:val="0018077D"/>
    <w:rsid w:val="00182F14"/>
    <w:rsid w:val="00184E85"/>
    <w:rsid w:val="00190A29"/>
    <w:rsid w:val="001A622B"/>
    <w:rsid w:val="001B00ED"/>
    <w:rsid w:val="001B2F7B"/>
    <w:rsid w:val="001B4194"/>
    <w:rsid w:val="001B4C70"/>
    <w:rsid w:val="001B5B2B"/>
    <w:rsid w:val="001C0F95"/>
    <w:rsid w:val="001C5548"/>
    <w:rsid w:val="001C6AD6"/>
    <w:rsid w:val="001D1D09"/>
    <w:rsid w:val="001D208B"/>
    <w:rsid w:val="001E12AB"/>
    <w:rsid w:val="001E3760"/>
    <w:rsid w:val="001E3815"/>
    <w:rsid w:val="001E4F17"/>
    <w:rsid w:val="001E7E69"/>
    <w:rsid w:val="001F356D"/>
    <w:rsid w:val="001F6B0B"/>
    <w:rsid w:val="001F7210"/>
    <w:rsid w:val="001F72F2"/>
    <w:rsid w:val="001F7AE5"/>
    <w:rsid w:val="002066A6"/>
    <w:rsid w:val="00211132"/>
    <w:rsid w:val="00213EEC"/>
    <w:rsid w:val="00220670"/>
    <w:rsid w:val="00222D37"/>
    <w:rsid w:val="00223971"/>
    <w:rsid w:val="002249B5"/>
    <w:rsid w:val="002270F7"/>
    <w:rsid w:val="00236083"/>
    <w:rsid w:val="002372BD"/>
    <w:rsid w:val="002414E6"/>
    <w:rsid w:val="00241DE4"/>
    <w:rsid w:val="0024660F"/>
    <w:rsid w:val="00254657"/>
    <w:rsid w:val="00261348"/>
    <w:rsid w:val="00261E34"/>
    <w:rsid w:val="00266F36"/>
    <w:rsid w:val="002676FC"/>
    <w:rsid w:val="0027019D"/>
    <w:rsid w:val="0027061E"/>
    <w:rsid w:val="00270F73"/>
    <w:rsid w:val="00275FED"/>
    <w:rsid w:val="002823BB"/>
    <w:rsid w:val="00290E0B"/>
    <w:rsid w:val="00294F14"/>
    <w:rsid w:val="0029587D"/>
    <w:rsid w:val="00296C0C"/>
    <w:rsid w:val="00297EFC"/>
    <w:rsid w:val="002A0590"/>
    <w:rsid w:val="002A0BA0"/>
    <w:rsid w:val="002B1DA3"/>
    <w:rsid w:val="002C06F0"/>
    <w:rsid w:val="002C5937"/>
    <w:rsid w:val="002D30AF"/>
    <w:rsid w:val="002D4AE8"/>
    <w:rsid w:val="002E0AD2"/>
    <w:rsid w:val="002F04F8"/>
    <w:rsid w:val="002F23C6"/>
    <w:rsid w:val="002F31F8"/>
    <w:rsid w:val="002F3582"/>
    <w:rsid w:val="002F414A"/>
    <w:rsid w:val="003008EE"/>
    <w:rsid w:val="00302F7A"/>
    <w:rsid w:val="00310DFC"/>
    <w:rsid w:val="00313E6A"/>
    <w:rsid w:val="003157A1"/>
    <w:rsid w:val="00317D99"/>
    <w:rsid w:val="00323D0B"/>
    <w:rsid w:val="003269D8"/>
    <w:rsid w:val="00326CE2"/>
    <w:rsid w:val="003275C8"/>
    <w:rsid w:val="003308E9"/>
    <w:rsid w:val="003322AB"/>
    <w:rsid w:val="003330EC"/>
    <w:rsid w:val="0034083E"/>
    <w:rsid w:val="00340D1F"/>
    <w:rsid w:val="00340DBE"/>
    <w:rsid w:val="00343C01"/>
    <w:rsid w:val="00353709"/>
    <w:rsid w:val="0036087C"/>
    <w:rsid w:val="00363A8C"/>
    <w:rsid w:val="00365191"/>
    <w:rsid w:val="00365995"/>
    <w:rsid w:val="0037007A"/>
    <w:rsid w:val="0037249E"/>
    <w:rsid w:val="00372EC4"/>
    <w:rsid w:val="003739FA"/>
    <w:rsid w:val="00374F53"/>
    <w:rsid w:val="00380A26"/>
    <w:rsid w:val="00381AFC"/>
    <w:rsid w:val="00381B7D"/>
    <w:rsid w:val="00385167"/>
    <w:rsid w:val="003878AD"/>
    <w:rsid w:val="003906CC"/>
    <w:rsid w:val="0039430A"/>
    <w:rsid w:val="0039477D"/>
    <w:rsid w:val="003958A2"/>
    <w:rsid w:val="00396C52"/>
    <w:rsid w:val="003A1E9A"/>
    <w:rsid w:val="003A22E9"/>
    <w:rsid w:val="003A4CB3"/>
    <w:rsid w:val="003B6723"/>
    <w:rsid w:val="003C34EC"/>
    <w:rsid w:val="003C5147"/>
    <w:rsid w:val="003D147A"/>
    <w:rsid w:val="003D1726"/>
    <w:rsid w:val="003D1EF1"/>
    <w:rsid w:val="003E0D1C"/>
    <w:rsid w:val="003E2517"/>
    <w:rsid w:val="003E31D5"/>
    <w:rsid w:val="003E379F"/>
    <w:rsid w:val="003E3BB6"/>
    <w:rsid w:val="003E3CEF"/>
    <w:rsid w:val="003E74B4"/>
    <w:rsid w:val="003F3CCE"/>
    <w:rsid w:val="003F4025"/>
    <w:rsid w:val="003F4249"/>
    <w:rsid w:val="00401CCE"/>
    <w:rsid w:val="0040551F"/>
    <w:rsid w:val="0041456B"/>
    <w:rsid w:val="00421659"/>
    <w:rsid w:val="004236F1"/>
    <w:rsid w:val="00426698"/>
    <w:rsid w:val="0043215D"/>
    <w:rsid w:val="00433DAA"/>
    <w:rsid w:val="00435EEF"/>
    <w:rsid w:val="004544DE"/>
    <w:rsid w:val="00455275"/>
    <w:rsid w:val="0045592D"/>
    <w:rsid w:val="004570D5"/>
    <w:rsid w:val="00457862"/>
    <w:rsid w:val="00464640"/>
    <w:rsid w:val="00465FE8"/>
    <w:rsid w:val="00474192"/>
    <w:rsid w:val="00475D1E"/>
    <w:rsid w:val="0048171C"/>
    <w:rsid w:val="00486796"/>
    <w:rsid w:val="0048693A"/>
    <w:rsid w:val="0049037C"/>
    <w:rsid w:val="00493EC8"/>
    <w:rsid w:val="004944FF"/>
    <w:rsid w:val="00497A5F"/>
    <w:rsid w:val="004A3AC2"/>
    <w:rsid w:val="004A667D"/>
    <w:rsid w:val="004B1391"/>
    <w:rsid w:val="004B309C"/>
    <w:rsid w:val="004B4901"/>
    <w:rsid w:val="004B6BAD"/>
    <w:rsid w:val="004B713F"/>
    <w:rsid w:val="004C1CF1"/>
    <w:rsid w:val="004C2268"/>
    <w:rsid w:val="004D042F"/>
    <w:rsid w:val="004D0E37"/>
    <w:rsid w:val="004D2E74"/>
    <w:rsid w:val="004E009C"/>
    <w:rsid w:val="004E1625"/>
    <w:rsid w:val="004E20EC"/>
    <w:rsid w:val="004F01EA"/>
    <w:rsid w:val="004F1121"/>
    <w:rsid w:val="004F4494"/>
    <w:rsid w:val="00505B01"/>
    <w:rsid w:val="00510053"/>
    <w:rsid w:val="00510483"/>
    <w:rsid w:val="00511F0C"/>
    <w:rsid w:val="005171E5"/>
    <w:rsid w:val="00521C21"/>
    <w:rsid w:val="005220C7"/>
    <w:rsid w:val="0052523D"/>
    <w:rsid w:val="00525982"/>
    <w:rsid w:val="00525D8A"/>
    <w:rsid w:val="005311B6"/>
    <w:rsid w:val="00542573"/>
    <w:rsid w:val="00543EFE"/>
    <w:rsid w:val="00545AE1"/>
    <w:rsid w:val="00560201"/>
    <w:rsid w:val="0056122E"/>
    <w:rsid w:val="00567894"/>
    <w:rsid w:val="00570E4F"/>
    <w:rsid w:val="005835FE"/>
    <w:rsid w:val="005861EB"/>
    <w:rsid w:val="00587DAF"/>
    <w:rsid w:val="005903AF"/>
    <w:rsid w:val="0059056E"/>
    <w:rsid w:val="00594917"/>
    <w:rsid w:val="00595915"/>
    <w:rsid w:val="00597798"/>
    <w:rsid w:val="005A3297"/>
    <w:rsid w:val="005A6E59"/>
    <w:rsid w:val="005A70B0"/>
    <w:rsid w:val="005B3F57"/>
    <w:rsid w:val="005C0080"/>
    <w:rsid w:val="005C1112"/>
    <w:rsid w:val="005C2890"/>
    <w:rsid w:val="005C3988"/>
    <w:rsid w:val="005C3DA1"/>
    <w:rsid w:val="005C3ED9"/>
    <w:rsid w:val="005C6D8B"/>
    <w:rsid w:val="005D2FFD"/>
    <w:rsid w:val="005D73B9"/>
    <w:rsid w:val="005E3779"/>
    <w:rsid w:val="005E4465"/>
    <w:rsid w:val="005E6FEF"/>
    <w:rsid w:val="005F2133"/>
    <w:rsid w:val="005F2171"/>
    <w:rsid w:val="006026DA"/>
    <w:rsid w:val="00603D9E"/>
    <w:rsid w:val="00611514"/>
    <w:rsid w:val="00615136"/>
    <w:rsid w:val="00620FD7"/>
    <w:rsid w:val="0062159D"/>
    <w:rsid w:val="006256F6"/>
    <w:rsid w:val="00626F6B"/>
    <w:rsid w:val="00646804"/>
    <w:rsid w:val="00647594"/>
    <w:rsid w:val="00654F4D"/>
    <w:rsid w:val="0065596A"/>
    <w:rsid w:val="006564EA"/>
    <w:rsid w:val="006571AA"/>
    <w:rsid w:val="0066180A"/>
    <w:rsid w:val="00662257"/>
    <w:rsid w:val="00662F12"/>
    <w:rsid w:val="00663688"/>
    <w:rsid w:val="0066436C"/>
    <w:rsid w:val="00664690"/>
    <w:rsid w:val="006672FB"/>
    <w:rsid w:val="006712EE"/>
    <w:rsid w:val="00681DAF"/>
    <w:rsid w:val="00681FCF"/>
    <w:rsid w:val="006830B5"/>
    <w:rsid w:val="006850D5"/>
    <w:rsid w:val="00686958"/>
    <w:rsid w:val="0069168C"/>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2555"/>
    <w:rsid w:val="006F318B"/>
    <w:rsid w:val="006F7251"/>
    <w:rsid w:val="00701888"/>
    <w:rsid w:val="00704419"/>
    <w:rsid w:val="00706BE0"/>
    <w:rsid w:val="007114AA"/>
    <w:rsid w:val="007238CE"/>
    <w:rsid w:val="0072658F"/>
    <w:rsid w:val="00726B5A"/>
    <w:rsid w:val="00730124"/>
    <w:rsid w:val="00730517"/>
    <w:rsid w:val="00735178"/>
    <w:rsid w:val="00735867"/>
    <w:rsid w:val="00737501"/>
    <w:rsid w:val="00737C0A"/>
    <w:rsid w:val="007428B3"/>
    <w:rsid w:val="00745975"/>
    <w:rsid w:val="00750E18"/>
    <w:rsid w:val="007521BC"/>
    <w:rsid w:val="00756428"/>
    <w:rsid w:val="007578EB"/>
    <w:rsid w:val="00762615"/>
    <w:rsid w:val="00762A3C"/>
    <w:rsid w:val="0076300C"/>
    <w:rsid w:val="00763D08"/>
    <w:rsid w:val="007646A7"/>
    <w:rsid w:val="00766164"/>
    <w:rsid w:val="007723F6"/>
    <w:rsid w:val="00774189"/>
    <w:rsid w:val="00774C64"/>
    <w:rsid w:val="0077631C"/>
    <w:rsid w:val="0077648C"/>
    <w:rsid w:val="00776A75"/>
    <w:rsid w:val="00777FDC"/>
    <w:rsid w:val="00780D22"/>
    <w:rsid w:val="007822B5"/>
    <w:rsid w:val="00782C9A"/>
    <w:rsid w:val="00783B9A"/>
    <w:rsid w:val="00785875"/>
    <w:rsid w:val="007967A7"/>
    <w:rsid w:val="00796829"/>
    <w:rsid w:val="007A239C"/>
    <w:rsid w:val="007A6C34"/>
    <w:rsid w:val="007A7A59"/>
    <w:rsid w:val="007B1985"/>
    <w:rsid w:val="007B2E10"/>
    <w:rsid w:val="007B6E88"/>
    <w:rsid w:val="007C0BC9"/>
    <w:rsid w:val="007C3C98"/>
    <w:rsid w:val="007C3E45"/>
    <w:rsid w:val="007D1E23"/>
    <w:rsid w:val="007D305F"/>
    <w:rsid w:val="007D3855"/>
    <w:rsid w:val="007D7776"/>
    <w:rsid w:val="007E3CD8"/>
    <w:rsid w:val="007F02BB"/>
    <w:rsid w:val="007F2B68"/>
    <w:rsid w:val="007F625D"/>
    <w:rsid w:val="008039DB"/>
    <w:rsid w:val="00806851"/>
    <w:rsid w:val="00810E0B"/>
    <w:rsid w:val="00813F6D"/>
    <w:rsid w:val="0081574E"/>
    <w:rsid w:val="00817C47"/>
    <w:rsid w:val="00822E27"/>
    <w:rsid w:val="0083016A"/>
    <w:rsid w:val="00830E9C"/>
    <w:rsid w:val="0083375F"/>
    <w:rsid w:val="0084474E"/>
    <w:rsid w:val="0084538F"/>
    <w:rsid w:val="0085096A"/>
    <w:rsid w:val="008522A6"/>
    <w:rsid w:val="00852B4A"/>
    <w:rsid w:val="00853D1F"/>
    <w:rsid w:val="00854CF2"/>
    <w:rsid w:val="00856249"/>
    <w:rsid w:val="008569D1"/>
    <w:rsid w:val="0086032D"/>
    <w:rsid w:val="0086140E"/>
    <w:rsid w:val="00863F00"/>
    <w:rsid w:val="00865CF2"/>
    <w:rsid w:val="00867640"/>
    <w:rsid w:val="008705CD"/>
    <w:rsid w:val="008711C2"/>
    <w:rsid w:val="008778B6"/>
    <w:rsid w:val="00880935"/>
    <w:rsid w:val="0088131A"/>
    <w:rsid w:val="00882098"/>
    <w:rsid w:val="00885B83"/>
    <w:rsid w:val="00887E62"/>
    <w:rsid w:val="0089192B"/>
    <w:rsid w:val="008925DD"/>
    <w:rsid w:val="008935BA"/>
    <w:rsid w:val="008A2E11"/>
    <w:rsid w:val="008A383A"/>
    <w:rsid w:val="008A4FBE"/>
    <w:rsid w:val="008A56BC"/>
    <w:rsid w:val="008A6DCB"/>
    <w:rsid w:val="008B2583"/>
    <w:rsid w:val="008B3835"/>
    <w:rsid w:val="008B3EB7"/>
    <w:rsid w:val="008B4F41"/>
    <w:rsid w:val="008B7C99"/>
    <w:rsid w:val="008C047A"/>
    <w:rsid w:val="008C42D9"/>
    <w:rsid w:val="008C6351"/>
    <w:rsid w:val="008E083E"/>
    <w:rsid w:val="008E0E55"/>
    <w:rsid w:val="008E2AE0"/>
    <w:rsid w:val="008E4160"/>
    <w:rsid w:val="008E44E1"/>
    <w:rsid w:val="008E5641"/>
    <w:rsid w:val="008E6DD8"/>
    <w:rsid w:val="008E7B05"/>
    <w:rsid w:val="008F191C"/>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6709"/>
    <w:rsid w:val="009473F6"/>
    <w:rsid w:val="009668B6"/>
    <w:rsid w:val="00966DFE"/>
    <w:rsid w:val="00970F72"/>
    <w:rsid w:val="009743A8"/>
    <w:rsid w:val="00975D0A"/>
    <w:rsid w:val="00977BA9"/>
    <w:rsid w:val="00984C04"/>
    <w:rsid w:val="00987F1C"/>
    <w:rsid w:val="009916B6"/>
    <w:rsid w:val="00992425"/>
    <w:rsid w:val="00992F4F"/>
    <w:rsid w:val="00996850"/>
    <w:rsid w:val="00996F85"/>
    <w:rsid w:val="009A2348"/>
    <w:rsid w:val="009A721D"/>
    <w:rsid w:val="009B014E"/>
    <w:rsid w:val="009B241E"/>
    <w:rsid w:val="009B3552"/>
    <w:rsid w:val="009B399E"/>
    <w:rsid w:val="009B58CD"/>
    <w:rsid w:val="009C147C"/>
    <w:rsid w:val="009C15A9"/>
    <w:rsid w:val="009C240F"/>
    <w:rsid w:val="009C37C5"/>
    <w:rsid w:val="009C4E44"/>
    <w:rsid w:val="009C5A15"/>
    <w:rsid w:val="009C69E3"/>
    <w:rsid w:val="009C7687"/>
    <w:rsid w:val="009D07B8"/>
    <w:rsid w:val="009D7000"/>
    <w:rsid w:val="009E014E"/>
    <w:rsid w:val="009E438C"/>
    <w:rsid w:val="009E43FE"/>
    <w:rsid w:val="009E61E7"/>
    <w:rsid w:val="009E6CD7"/>
    <w:rsid w:val="009F3768"/>
    <w:rsid w:val="00A014E8"/>
    <w:rsid w:val="00A020D7"/>
    <w:rsid w:val="00A03233"/>
    <w:rsid w:val="00A049AD"/>
    <w:rsid w:val="00A05FC6"/>
    <w:rsid w:val="00A0738D"/>
    <w:rsid w:val="00A135B0"/>
    <w:rsid w:val="00A233E8"/>
    <w:rsid w:val="00A277C2"/>
    <w:rsid w:val="00A30DA8"/>
    <w:rsid w:val="00A357FE"/>
    <w:rsid w:val="00A375D9"/>
    <w:rsid w:val="00A37D73"/>
    <w:rsid w:val="00A405B1"/>
    <w:rsid w:val="00A44FEC"/>
    <w:rsid w:val="00A46292"/>
    <w:rsid w:val="00A50732"/>
    <w:rsid w:val="00A50E9F"/>
    <w:rsid w:val="00A51F92"/>
    <w:rsid w:val="00A51FA1"/>
    <w:rsid w:val="00A53F98"/>
    <w:rsid w:val="00A557C2"/>
    <w:rsid w:val="00A56CE3"/>
    <w:rsid w:val="00A572B8"/>
    <w:rsid w:val="00A64716"/>
    <w:rsid w:val="00A671D7"/>
    <w:rsid w:val="00A856EA"/>
    <w:rsid w:val="00A86D11"/>
    <w:rsid w:val="00A87826"/>
    <w:rsid w:val="00A95025"/>
    <w:rsid w:val="00AA5411"/>
    <w:rsid w:val="00AA7543"/>
    <w:rsid w:val="00AA79E7"/>
    <w:rsid w:val="00AA7C22"/>
    <w:rsid w:val="00AB2E7C"/>
    <w:rsid w:val="00AC353B"/>
    <w:rsid w:val="00AC374C"/>
    <w:rsid w:val="00AC5527"/>
    <w:rsid w:val="00AC7D8B"/>
    <w:rsid w:val="00AD0114"/>
    <w:rsid w:val="00AD7237"/>
    <w:rsid w:val="00AE23A0"/>
    <w:rsid w:val="00AE2FB5"/>
    <w:rsid w:val="00AE6C91"/>
    <w:rsid w:val="00AE7820"/>
    <w:rsid w:val="00AF0AAD"/>
    <w:rsid w:val="00AF302C"/>
    <w:rsid w:val="00AF5C8F"/>
    <w:rsid w:val="00B00C85"/>
    <w:rsid w:val="00B0260B"/>
    <w:rsid w:val="00B03C1B"/>
    <w:rsid w:val="00B06E85"/>
    <w:rsid w:val="00B07500"/>
    <w:rsid w:val="00B0776B"/>
    <w:rsid w:val="00B13F89"/>
    <w:rsid w:val="00B17B2F"/>
    <w:rsid w:val="00B20B8B"/>
    <w:rsid w:val="00B2430D"/>
    <w:rsid w:val="00B24558"/>
    <w:rsid w:val="00B259C8"/>
    <w:rsid w:val="00B25D75"/>
    <w:rsid w:val="00B26863"/>
    <w:rsid w:val="00B27D0B"/>
    <w:rsid w:val="00B30DEA"/>
    <w:rsid w:val="00B31E5B"/>
    <w:rsid w:val="00B35042"/>
    <w:rsid w:val="00B363CD"/>
    <w:rsid w:val="00B36788"/>
    <w:rsid w:val="00B42823"/>
    <w:rsid w:val="00B42F16"/>
    <w:rsid w:val="00B468A2"/>
    <w:rsid w:val="00B53446"/>
    <w:rsid w:val="00B64BC4"/>
    <w:rsid w:val="00B66B1F"/>
    <w:rsid w:val="00B7285F"/>
    <w:rsid w:val="00B82343"/>
    <w:rsid w:val="00B86742"/>
    <w:rsid w:val="00B86A5F"/>
    <w:rsid w:val="00B94890"/>
    <w:rsid w:val="00B97A65"/>
    <w:rsid w:val="00BA12D8"/>
    <w:rsid w:val="00BA14BF"/>
    <w:rsid w:val="00BA36D5"/>
    <w:rsid w:val="00BA4C96"/>
    <w:rsid w:val="00BB3E31"/>
    <w:rsid w:val="00BB4776"/>
    <w:rsid w:val="00BC472B"/>
    <w:rsid w:val="00BC5F9E"/>
    <w:rsid w:val="00BD006E"/>
    <w:rsid w:val="00BD1669"/>
    <w:rsid w:val="00BD7A79"/>
    <w:rsid w:val="00BE0CCC"/>
    <w:rsid w:val="00BE2A9A"/>
    <w:rsid w:val="00BE7BD4"/>
    <w:rsid w:val="00BE7C95"/>
    <w:rsid w:val="00BF005F"/>
    <w:rsid w:val="00BF6862"/>
    <w:rsid w:val="00BF7C06"/>
    <w:rsid w:val="00C000B0"/>
    <w:rsid w:val="00C00842"/>
    <w:rsid w:val="00C03F4D"/>
    <w:rsid w:val="00C07882"/>
    <w:rsid w:val="00C100A3"/>
    <w:rsid w:val="00C109F6"/>
    <w:rsid w:val="00C127B1"/>
    <w:rsid w:val="00C14DC9"/>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605B2"/>
    <w:rsid w:val="00C60892"/>
    <w:rsid w:val="00C676DA"/>
    <w:rsid w:val="00C7324F"/>
    <w:rsid w:val="00C82923"/>
    <w:rsid w:val="00C84A5B"/>
    <w:rsid w:val="00C853EB"/>
    <w:rsid w:val="00C879DD"/>
    <w:rsid w:val="00C9328B"/>
    <w:rsid w:val="00CA4D61"/>
    <w:rsid w:val="00CA4F95"/>
    <w:rsid w:val="00CA6B2A"/>
    <w:rsid w:val="00CB1A71"/>
    <w:rsid w:val="00CB3854"/>
    <w:rsid w:val="00CB3A69"/>
    <w:rsid w:val="00CB6107"/>
    <w:rsid w:val="00CB70ED"/>
    <w:rsid w:val="00CC7C5E"/>
    <w:rsid w:val="00CD1667"/>
    <w:rsid w:val="00CD5459"/>
    <w:rsid w:val="00CD7D27"/>
    <w:rsid w:val="00CE27EE"/>
    <w:rsid w:val="00CE5B58"/>
    <w:rsid w:val="00CE7837"/>
    <w:rsid w:val="00CF71DC"/>
    <w:rsid w:val="00D026C3"/>
    <w:rsid w:val="00D029EF"/>
    <w:rsid w:val="00D03772"/>
    <w:rsid w:val="00D0409A"/>
    <w:rsid w:val="00D0459A"/>
    <w:rsid w:val="00D16209"/>
    <w:rsid w:val="00D20058"/>
    <w:rsid w:val="00D21136"/>
    <w:rsid w:val="00D23E1E"/>
    <w:rsid w:val="00D31FA1"/>
    <w:rsid w:val="00D32D58"/>
    <w:rsid w:val="00D33609"/>
    <w:rsid w:val="00D33BD5"/>
    <w:rsid w:val="00D34770"/>
    <w:rsid w:val="00D34A39"/>
    <w:rsid w:val="00D362F9"/>
    <w:rsid w:val="00D41005"/>
    <w:rsid w:val="00D50E77"/>
    <w:rsid w:val="00D52666"/>
    <w:rsid w:val="00D52BBE"/>
    <w:rsid w:val="00D53C12"/>
    <w:rsid w:val="00D54670"/>
    <w:rsid w:val="00D55B4C"/>
    <w:rsid w:val="00D57E98"/>
    <w:rsid w:val="00D62DBF"/>
    <w:rsid w:val="00D63C0F"/>
    <w:rsid w:val="00D66223"/>
    <w:rsid w:val="00D669CB"/>
    <w:rsid w:val="00D6759F"/>
    <w:rsid w:val="00D72494"/>
    <w:rsid w:val="00D75FFF"/>
    <w:rsid w:val="00D77B22"/>
    <w:rsid w:val="00D81319"/>
    <w:rsid w:val="00D81535"/>
    <w:rsid w:val="00D83DF4"/>
    <w:rsid w:val="00D840CF"/>
    <w:rsid w:val="00D85111"/>
    <w:rsid w:val="00D86657"/>
    <w:rsid w:val="00D908B9"/>
    <w:rsid w:val="00D90ED5"/>
    <w:rsid w:val="00D96594"/>
    <w:rsid w:val="00DA25D5"/>
    <w:rsid w:val="00DB557C"/>
    <w:rsid w:val="00DB7377"/>
    <w:rsid w:val="00DB7948"/>
    <w:rsid w:val="00DC4C13"/>
    <w:rsid w:val="00DD5169"/>
    <w:rsid w:val="00DD54D2"/>
    <w:rsid w:val="00DE0C96"/>
    <w:rsid w:val="00DE4B12"/>
    <w:rsid w:val="00DE5084"/>
    <w:rsid w:val="00DE63AC"/>
    <w:rsid w:val="00DF00CF"/>
    <w:rsid w:val="00DF45B3"/>
    <w:rsid w:val="00DF6F8D"/>
    <w:rsid w:val="00E13619"/>
    <w:rsid w:val="00E147A2"/>
    <w:rsid w:val="00E14C4E"/>
    <w:rsid w:val="00E156DA"/>
    <w:rsid w:val="00E15D5A"/>
    <w:rsid w:val="00E17344"/>
    <w:rsid w:val="00E17430"/>
    <w:rsid w:val="00E2334C"/>
    <w:rsid w:val="00E26B6A"/>
    <w:rsid w:val="00E30AB8"/>
    <w:rsid w:val="00E3413E"/>
    <w:rsid w:val="00E40133"/>
    <w:rsid w:val="00E446EA"/>
    <w:rsid w:val="00E463F3"/>
    <w:rsid w:val="00E506A9"/>
    <w:rsid w:val="00E522E5"/>
    <w:rsid w:val="00E52FE8"/>
    <w:rsid w:val="00E535E4"/>
    <w:rsid w:val="00E65459"/>
    <w:rsid w:val="00E65CC6"/>
    <w:rsid w:val="00E65D21"/>
    <w:rsid w:val="00E66787"/>
    <w:rsid w:val="00E66ADA"/>
    <w:rsid w:val="00E718AD"/>
    <w:rsid w:val="00E7488A"/>
    <w:rsid w:val="00E755BC"/>
    <w:rsid w:val="00E76AFC"/>
    <w:rsid w:val="00E80CB1"/>
    <w:rsid w:val="00E82C43"/>
    <w:rsid w:val="00E84DF4"/>
    <w:rsid w:val="00E94B23"/>
    <w:rsid w:val="00E94E93"/>
    <w:rsid w:val="00E95B1A"/>
    <w:rsid w:val="00E95D13"/>
    <w:rsid w:val="00E96C6F"/>
    <w:rsid w:val="00E97394"/>
    <w:rsid w:val="00EA50E3"/>
    <w:rsid w:val="00EA668D"/>
    <w:rsid w:val="00EB0A6F"/>
    <w:rsid w:val="00EB7EB8"/>
    <w:rsid w:val="00EC1C0A"/>
    <w:rsid w:val="00EC284F"/>
    <w:rsid w:val="00EC6AA5"/>
    <w:rsid w:val="00ED5430"/>
    <w:rsid w:val="00EE1830"/>
    <w:rsid w:val="00EE792A"/>
    <w:rsid w:val="00EF25D8"/>
    <w:rsid w:val="00EF61D5"/>
    <w:rsid w:val="00EF7D19"/>
    <w:rsid w:val="00F009AB"/>
    <w:rsid w:val="00F12C14"/>
    <w:rsid w:val="00F133C9"/>
    <w:rsid w:val="00F23D18"/>
    <w:rsid w:val="00F24892"/>
    <w:rsid w:val="00F30139"/>
    <w:rsid w:val="00F335CC"/>
    <w:rsid w:val="00F349D6"/>
    <w:rsid w:val="00F354F5"/>
    <w:rsid w:val="00F361C8"/>
    <w:rsid w:val="00F50265"/>
    <w:rsid w:val="00F52A5A"/>
    <w:rsid w:val="00F550FC"/>
    <w:rsid w:val="00F64403"/>
    <w:rsid w:val="00F65279"/>
    <w:rsid w:val="00F67AAF"/>
    <w:rsid w:val="00F72E0F"/>
    <w:rsid w:val="00F76C68"/>
    <w:rsid w:val="00F82D34"/>
    <w:rsid w:val="00F861EF"/>
    <w:rsid w:val="00F86CFB"/>
    <w:rsid w:val="00F87F4D"/>
    <w:rsid w:val="00F92B4A"/>
    <w:rsid w:val="00F94225"/>
    <w:rsid w:val="00FA04B5"/>
    <w:rsid w:val="00FA2A17"/>
    <w:rsid w:val="00FA63D4"/>
    <w:rsid w:val="00FB14E0"/>
    <w:rsid w:val="00FB20E6"/>
    <w:rsid w:val="00FB29B7"/>
    <w:rsid w:val="00FB3D9D"/>
    <w:rsid w:val="00FB3FA8"/>
    <w:rsid w:val="00FC3D9D"/>
    <w:rsid w:val="00FD3341"/>
    <w:rsid w:val="00FD3883"/>
    <w:rsid w:val="00FD44E0"/>
    <w:rsid w:val="00FE11E0"/>
    <w:rsid w:val="00FE426B"/>
    <w:rsid w:val="00FE44CB"/>
    <w:rsid w:val="00FE7309"/>
    <w:rsid w:val="00FF58A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B3034B8"/>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 w:type="paragraph" w:styleId="HTML-voorafopgemaakt">
    <w:name w:val="HTML Preformatted"/>
    <w:basedOn w:val="Standaard"/>
    <w:link w:val="HTML-voorafopgemaaktChar"/>
    <w:uiPriority w:val="99"/>
    <w:semiHidden/>
    <w:unhideWhenUsed/>
    <w:rsid w:val="00A50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nl-BE"/>
    </w:rPr>
  </w:style>
  <w:style w:type="character" w:customStyle="1" w:styleId="HTML-voorafopgemaaktChar">
    <w:name w:val="HTML - vooraf opgemaakt Char"/>
    <w:basedOn w:val="Standaardalinea-lettertype"/>
    <w:link w:val="HTML-voorafopgemaakt"/>
    <w:uiPriority w:val="99"/>
    <w:semiHidden/>
    <w:rsid w:val="00A50732"/>
    <w:rPr>
      <w:rFonts w:ascii="Courier New" w:eastAsia="Times New Roman" w:hAnsi="Courier New" w:cs="Courier New"/>
      <w:sz w:val="20"/>
      <w:szCs w:val="20"/>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77827011">
      <w:bodyDiv w:val="1"/>
      <w:marLeft w:val="0"/>
      <w:marRight w:val="0"/>
      <w:marTop w:val="0"/>
      <w:marBottom w:val="0"/>
      <w:divBdr>
        <w:top w:val="none" w:sz="0" w:space="0" w:color="auto"/>
        <w:left w:val="none" w:sz="0" w:space="0" w:color="auto"/>
        <w:bottom w:val="none" w:sz="0" w:space="0" w:color="auto"/>
        <w:right w:val="none" w:sz="0" w:space="0" w:color="auto"/>
      </w:divBdr>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2928">
      <w:bodyDiv w:val="1"/>
      <w:marLeft w:val="0"/>
      <w:marRight w:val="0"/>
      <w:marTop w:val="0"/>
      <w:marBottom w:val="0"/>
      <w:divBdr>
        <w:top w:val="none" w:sz="0" w:space="0" w:color="auto"/>
        <w:left w:val="none" w:sz="0" w:space="0" w:color="auto"/>
        <w:bottom w:val="none" w:sz="0" w:space="0" w:color="auto"/>
        <w:right w:val="none" w:sz="0" w:space="0" w:color="auto"/>
      </w:divBdr>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25723180">
      <w:bodyDiv w:val="1"/>
      <w:marLeft w:val="0"/>
      <w:marRight w:val="0"/>
      <w:marTop w:val="0"/>
      <w:marBottom w:val="0"/>
      <w:divBdr>
        <w:top w:val="none" w:sz="0" w:space="0" w:color="auto"/>
        <w:left w:val="none" w:sz="0" w:space="0" w:color="auto"/>
        <w:bottom w:val="none" w:sz="0" w:space="0" w:color="auto"/>
        <w:right w:val="none" w:sz="0" w:space="0" w:color="auto"/>
      </w:divBdr>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1389">
      <w:bodyDiv w:val="1"/>
      <w:marLeft w:val="0"/>
      <w:marRight w:val="0"/>
      <w:marTop w:val="0"/>
      <w:marBottom w:val="0"/>
      <w:divBdr>
        <w:top w:val="none" w:sz="0" w:space="0" w:color="auto"/>
        <w:left w:val="none" w:sz="0" w:space="0" w:color="auto"/>
        <w:bottom w:val="none" w:sz="0" w:space="0" w:color="auto"/>
        <w:right w:val="none" w:sz="0" w:space="0" w:color="auto"/>
      </w:divBdr>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603">
      <w:bodyDiv w:val="1"/>
      <w:marLeft w:val="0"/>
      <w:marRight w:val="0"/>
      <w:marTop w:val="0"/>
      <w:marBottom w:val="0"/>
      <w:divBdr>
        <w:top w:val="none" w:sz="0" w:space="0" w:color="auto"/>
        <w:left w:val="none" w:sz="0" w:space="0" w:color="auto"/>
        <w:bottom w:val="none" w:sz="0" w:space="0" w:color="auto"/>
        <w:right w:val="none" w:sz="0" w:space="0" w:color="auto"/>
      </w:divBdr>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24BECD59DFA94D71847EB2844380B02F"/>
        <w:category>
          <w:name w:val="Algemeen"/>
          <w:gallery w:val="placeholder"/>
        </w:category>
        <w:types>
          <w:type w:val="bbPlcHdr"/>
        </w:types>
        <w:behaviors>
          <w:behavior w:val="content"/>
        </w:behaviors>
        <w:guid w:val="{7E1D2E29-E203-4569-AD18-FC149D268A45}"/>
      </w:docPartPr>
      <w:docPartBody>
        <w:p w:rsidR="00833771" w:rsidRDefault="00327708">
          <w:pPr>
            <w:pStyle w:val="24BECD59DFA94D71847EB2844380B02F"/>
          </w:pPr>
          <w:r w:rsidRPr="005C0080">
            <w:rPr>
              <w:rStyle w:val="Tekstvantijdelijkeaanduiding"/>
              <w:rFonts w:ascii="Arial" w:hAnsi="Arial" w:cs="Arial"/>
              <w:b/>
              <w:color w:val="FF0000"/>
              <w:sz w:val="44"/>
              <w:szCs w:val="44"/>
            </w:rPr>
            <w:t xml:space="preserve">[ </w:t>
          </w:r>
          <w:r w:rsidRPr="005C0080">
            <w:rPr>
              <w:rStyle w:val="Tekstvantijdelijkeaanduiding"/>
              <w:rFonts w:ascii="Arial" w:hAnsi="Arial" w:cs="Arial"/>
              <w:b/>
              <w:sz w:val="44"/>
              <w:szCs w:val="44"/>
            </w:rPr>
            <w:t>Klik hier om de titel van de cursus in te geven</w:t>
          </w:r>
          <w:r>
            <w:rPr>
              <w:rStyle w:val="Tekstvantijdelijkeaanduiding"/>
              <w:rFonts w:ascii="Arial" w:hAnsi="Arial" w:cs="Arial"/>
              <w:b/>
              <w:sz w:val="44"/>
              <w:szCs w:val="44"/>
            </w:rPr>
            <w:t xml:space="preserve"> </w:t>
          </w:r>
          <w:r w:rsidRPr="005C0080">
            <w:rPr>
              <w:rStyle w:val="Tekstvantijdelijkeaanduiding"/>
              <w:rFonts w:ascii="Arial" w:hAnsi="Arial" w:cs="Arial"/>
              <w:b/>
              <w:color w:val="FF0000"/>
              <w:sz w:val="44"/>
              <w:szCs w:val="44"/>
            </w:rPr>
            <w:t>]</w:t>
          </w:r>
          <w:r w:rsidRPr="005C0080">
            <w:rPr>
              <w:rStyle w:val="Tekstvantijdelijkeaanduiding"/>
              <w:rFonts w:ascii="Arial" w:hAnsi="Arial" w:cs="Arial"/>
              <w:b/>
              <w:sz w:val="44"/>
              <w:szCs w:val="44"/>
            </w:rPr>
            <w:t xml:space="preserve">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327708"/>
    <w:rsid w:val="00833771"/>
    <w:rsid w:val="008F2764"/>
    <w:rsid w:val="00957DB5"/>
    <w:rsid w:val="00B3281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650D3B523B364BA5A762F1BB85603F" ma:contentTypeVersion="12" ma:contentTypeDescription="Een nieuw document maken." ma:contentTypeScope="" ma:versionID="2ac17e512fcaeffcd2d089b9da638ab4">
  <xsd:schema xmlns:xsd="http://www.w3.org/2001/XMLSchema" xmlns:xs="http://www.w3.org/2001/XMLSchema" xmlns:p="http://schemas.microsoft.com/office/2006/metadata/properties" xmlns:ns3="13abea18-0c33-4694-8912-77c56c75cb50" xmlns:ns4="42f399f3-14d9-499e-aaa9-3bc10ed039e9" targetNamespace="http://schemas.microsoft.com/office/2006/metadata/properties" ma:root="true" ma:fieldsID="244d499e2496426184434f5a886c7418" ns3:_="" ns4:_="">
    <xsd:import namespace="13abea18-0c33-4694-8912-77c56c75cb50"/>
    <xsd:import namespace="42f399f3-14d9-499e-aaa9-3bc10ed039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abea18-0c33-4694-8912-77c56c75cb50"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f399f3-14d9-499e-aaa9-3bc10ed039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4633CB2-4670-4EA8-86FE-A733ECE3B1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abea18-0c33-4694-8912-77c56c75cb50"/>
    <ds:schemaRef ds:uri="42f399f3-14d9-499e-aaa9-3bc10ed03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6A82A8A-11EF-4E79-92DA-15AC1E042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Template>
  <TotalTime>48</TotalTime>
  <Pages>5</Pages>
  <Words>536</Words>
  <Characters>2954</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 Simon</dc:creator>
  <cp:lastModifiedBy>ralph moeskops</cp:lastModifiedBy>
  <cp:revision>16</cp:revision>
  <cp:lastPrinted>2014-04-30T11:36:00Z</cp:lastPrinted>
  <dcterms:created xsi:type="dcterms:W3CDTF">2020-03-26T15:27:00Z</dcterms:created>
  <dcterms:modified xsi:type="dcterms:W3CDTF">2020-04-20T17:03:00Z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0x0101007E650D3B523B364BA5A762F1BB85603F</vt:lpwstr>
  </property>
</Properties>
</file>